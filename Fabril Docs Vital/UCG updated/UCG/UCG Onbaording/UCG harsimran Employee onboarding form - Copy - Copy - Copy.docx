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C9684E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proofErr w:type="spellStart"/>
          <w:r w:rsidR="00C9684E">
            <w:t>Harsimran</w:t>
          </w:r>
          <w:proofErr w:type="spellEnd"/>
          <w:r w:rsidR="00C9684E">
            <w:t xml:space="preserve"> Singh</w:t>
          </w:r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1703E0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proofErr w:type="spellStart"/>
              <w:r w:rsidR="00C9684E">
                <w:t>Harsimran</w:t>
              </w:r>
              <w:proofErr w:type="spellEnd"/>
              <w:r w:rsidR="00C9684E">
                <w:t xml:space="preserve"> Singh</w:t>
              </w:r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1703E0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1703E0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1703E0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1703E0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1623199254"/>
            </w:sdtPr>
            <w:sdtEndPr/>
            <w:sdtContent>
              <w:proofErr w:type="spellStart"/>
              <w:r w:rsidR="00C9684E">
                <w:t>Harsimran</w:t>
              </w:r>
              <w:proofErr w:type="spellEnd"/>
              <w:r w:rsidR="00C9684E">
                <w:t xml:space="preserve"> Singh</w:t>
              </w:r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1703E0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1703E0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1703E0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1703E0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9F1D" wp14:editId="08EACF17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proofErr w:type="spellStart"/>
                  <w:r w:rsidR="00C9684E">
                    <w:t>Harsimran</w:t>
                  </w:r>
                  <w:proofErr w:type="spellEnd"/>
                  <w:r w:rsidR="00C9684E">
                    <w:t xml:space="preserve"> Singh</w:t>
                  </w:r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1703E0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1703E0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27C48" wp14:editId="2276909A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lastRenderedPageBreak/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proofErr w:type="spellStart"/>
              <w:r w:rsidR="00C9684E">
                <w:t>Harsimran</w:t>
              </w:r>
              <w:proofErr w:type="spellEnd"/>
              <w:r w:rsidR="00C9684E">
                <w:t xml:space="preserve"> Singh</w:t>
              </w:r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1703E0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1703E0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1703E0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96D65" wp14:editId="22B6945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proofErr w:type="spellStart"/>
                      <w:r w:rsidR="00C9684E">
                        <w:t>Harsimran</w:t>
                      </w:r>
                      <w:proofErr w:type="spellEnd"/>
                      <w:r w:rsidR="00C9684E">
                        <w:t xml:space="preserve"> Singh</w:t>
                      </w:r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1703E0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 xml:space="preserve">ibre technician from the past </w:t>
          </w:r>
          <w:r w:rsidR="0090456A">
            <w:t xml:space="preserve">1 </w:t>
          </w:r>
          <w:proofErr w:type="gramStart"/>
          <w:r w:rsidR="00E84F24">
            <w:t xml:space="preserve">year  </w:t>
          </w:r>
          <w:r w:rsidR="006F5A34">
            <w:t>in</w:t>
          </w:r>
          <w:proofErr w:type="gramEnd"/>
          <w:r w:rsidR="006F5A34">
            <w:t xml:space="preserve">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tbl>
      <w:tblPr>
        <w:tblW w:w="7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0"/>
      </w:tblGrid>
      <w:tr w:rsidR="00C9684E" w:rsidTr="00C9684E">
        <w:trPr>
          <w:trHeight w:val="300"/>
        </w:trPr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9684E" w:rsidRDefault="00C968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WTC1, WTC3, TC, FIRSTAID, PTN, RISK MANAGEMENT,EDP</w:t>
            </w:r>
          </w:p>
        </w:tc>
      </w:tr>
    </w:tbl>
    <w:p w:rsidR="00C800BA" w:rsidRDefault="00C9684E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w:t xml:space="preserve"> </w:t>
      </w:r>
      <w:r w:rsidR="00C800BA"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9B747" wp14:editId="55B8DB69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 w:rsidR="00C800BA"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 w:rsidR="00C800BA">
        <w:rPr>
          <w:sz w:val="32"/>
          <w:szCs w:val="32"/>
        </w:rPr>
        <w:t>Received</w:t>
      </w:r>
      <w:bookmarkStart w:id="3" w:name="_GoBack"/>
      <w:bookmarkEnd w:id="3"/>
    </w:p>
    <w:p w:rsidR="00C800BA" w:rsidRDefault="00C800BA" w:rsidP="00182159">
      <w:pPr>
        <w:spacing w:after="0"/>
      </w:pPr>
    </w:p>
    <w:p w:rsidR="00CB7D97" w:rsidRDefault="001703E0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proofErr w:type="spellStart"/>
              <w:r w:rsidR="00C9684E">
                <w:t>Harsimran</w:t>
              </w:r>
              <w:proofErr w:type="spellEnd"/>
              <w:r w:rsidR="00C9684E">
                <w:t xml:space="preserve"> Singh</w:t>
              </w:r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1703E0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1703E0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1703E0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1703E0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1703E0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1703E0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1703E0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1703E0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1703E0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1703E0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1703E0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t>Level 1 Site Traffic Management Supervisor</w:t>
            </w:r>
          </w:p>
        </w:tc>
        <w:tc>
          <w:tcPr>
            <w:tcW w:w="5268" w:type="dxa"/>
          </w:tcPr>
          <w:p w:rsidR="00025BF4" w:rsidRDefault="001703E0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lastRenderedPageBreak/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1703E0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D33D9" wp14:editId="507AC740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4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proofErr w:type="spellStart"/>
                      <w:r w:rsidR="00C9684E">
                        <w:t>Harsimran</w:t>
                      </w:r>
                      <w:proofErr w:type="spellEnd"/>
                      <w:r w:rsidR="00C9684E">
                        <w:t xml:space="preserve"> Singh</w:t>
                      </w:r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4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C50A4" wp14:editId="2DBE99E4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proofErr w:type="spellStart"/>
          <w:r w:rsidR="00C9684E">
            <w:t>Harsimran</w:t>
          </w:r>
          <w:proofErr w:type="spellEnd"/>
          <w:r w:rsidR="00C9684E">
            <w:t xml:space="preserve"> Singh</w:t>
          </w:r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3E0" w:rsidRDefault="001703E0" w:rsidP="00182159">
      <w:pPr>
        <w:spacing w:after="0" w:line="240" w:lineRule="auto"/>
      </w:pPr>
      <w:r>
        <w:separator/>
      </w:r>
    </w:p>
  </w:endnote>
  <w:endnote w:type="continuationSeparator" w:id="0">
    <w:p w:rsidR="001703E0" w:rsidRDefault="001703E0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3E0" w:rsidRDefault="001703E0" w:rsidP="00182159">
      <w:pPr>
        <w:spacing w:after="0" w:line="240" w:lineRule="auto"/>
      </w:pPr>
      <w:r>
        <w:separator/>
      </w:r>
    </w:p>
  </w:footnote>
  <w:footnote w:type="continuationSeparator" w:id="0">
    <w:p w:rsidR="001703E0" w:rsidRDefault="001703E0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03E0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90456A"/>
    <w:rsid w:val="00962ECC"/>
    <w:rsid w:val="0097052B"/>
    <w:rsid w:val="009B4073"/>
    <w:rsid w:val="009B49C4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9684E"/>
    <w:rsid w:val="00CB23CC"/>
    <w:rsid w:val="00CB7D97"/>
    <w:rsid w:val="00D3184B"/>
    <w:rsid w:val="00D73E6D"/>
    <w:rsid w:val="00D7584E"/>
    <w:rsid w:val="00E009A4"/>
    <w:rsid w:val="00E05A4D"/>
    <w:rsid w:val="00E31BD0"/>
    <w:rsid w:val="00E523F8"/>
    <w:rsid w:val="00E54758"/>
    <w:rsid w:val="00E62690"/>
    <w:rsid w:val="00E84F2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DA7635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22367"/>
    <w:rsid w:val="000A6365"/>
    <w:rsid w:val="002D5A77"/>
    <w:rsid w:val="003C7EC0"/>
    <w:rsid w:val="00602250"/>
    <w:rsid w:val="00635A48"/>
    <w:rsid w:val="00656E2F"/>
    <w:rsid w:val="00705186"/>
    <w:rsid w:val="00A50BDF"/>
    <w:rsid w:val="00C6687E"/>
    <w:rsid w:val="00DA7635"/>
    <w:rsid w:val="00E71ABD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68C144-8E0E-4CCC-A64F-BEA16A09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69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13</cp:revision>
  <dcterms:created xsi:type="dcterms:W3CDTF">2018-01-24T02:14:00Z</dcterms:created>
  <dcterms:modified xsi:type="dcterms:W3CDTF">2018-01-24T04:11:00Z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
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59" w:rsidRDefault="00182159" w:rsidP="00182159">
      <w:pPr>
        <w:spacing w:after="5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2159" w:rsidRDefault="00182159" w:rsidP="00182159">
      <w:pPr>
        <w:spacing w:after="5" w:line="240" w:lineRule="auto"/>
        <w:jc w:val="right"/>
        <w:rPr>
          <w:b/>
        </w:rPr>
      </w:pPr>
    </w:p>
    <w:p w:rsidR="00182159" w:rsidRPr="006B6D78" w:rsidRDefault="00182159" w:rsidP="00521ACE">
      <w:pPr>
        <w:spacing w:after="5" w:line="240" w:lineRule="auto"/>
        <w:rPr>
          <w:b/>
        </w:rPr>
      </w:pPr>
      <w:r w:rsidRPr="00C053E4">
        <w:t>Date:</w:t>
      </w:r>
      <w:r w:rsidRPr="006B6D78">
        <w:rPr>
          <w:b/>
        </w:rPr>
        <w:t xml:space="preserve"> </w:t>
      </w:r>
      <w:r w:rsidRPr="00C053E4">
        <w:t xml:space="preserve"> </w:t>
      </w:r>
      <w:r w:rsidR="00C053E4" w:rsidRPr="00C053E4">
        <w:fldChar w:fldCharType="begin"/>
      </w:r>
      <w:r w:rsidR="00C053E4" w:rsidRPr="00C053E4">
        <w:rPr>
          <w:lang w:val="en-NZ"/>
        </w:rPr>
        <w:instrText xml:space="preserve"> DATE \@ "d/MM/yyyy" </w:instrText>
      </w:r>
      <w:r w:rsidR="00C053E4" w:rsidRPr="00C053E4">
        <w:fldChar w:fldCharType="separate"/>
      </w:r>
      <w:r w:rsidR="009B4073">
        <w:rPr>
          <w:noProof/>
          <w:lang w:val="en-NZ"/>
        </w:rPr>
        <w:t>24/01/2018</w:t>
      </w:r>
      <w:r w:rsidR="00C053E4" w:rsidRPr="00C053E4">
        <w:fldChar w:fldCharType="end"/>
      </w:r>
    </w:p>
    <w:p w:rsidR="00A85BD9" w:rsidRDefault="00A85BD9" w:rsidP="00C854D6">
      <w:pPr>
        <w:tabs>
          <w:tab w:val="left" w:pos="4755"/>
        </w:tabs>
        <w:spacing w:after="100" w:afterAutospacing="1"/>
      </w:pPr>
    </w:p>
    <w:p w:rsidR="00182159" w:rsidRDefault="00182159" w:rsidP="00C854D6">
      <w:pPr>
        <w:tabs>
          <w:tab w:val="left" w:pos="4755"/>
        </w:tabs>
        <w:spacing w:after="100" w:afterAutospacing="1"/>
      </w:pPr>
      <w:r>
        <w:t>Re: Letter of Competency</w:t>
      </w:r>
      <w:r w:rsidR="001C7660">
        <w:t xml:space="preserve"> for</w:t>
      </w:r>
      <w:r w:rsidR="0062621B">
        <w:t xml:space="preserve"> </w:t>
      </w:r>
      <w:bookmarkStart w:id="0" w:name="OLE_LINK2"/>
      <w:sdt>
        <w:sdtPr>
          <w:id w:val="361326565"/>
          <w:placeholder>
            <w:docPart w:val="9425BDF850F54DB995698F5985027A31"/>
          </w:placeholder>
        </w:sdtPr>
        <w:sdtEndPr/>
        <w:sdtContent>
          <w:r w:rsidR="009B4073">
            <w:t xml:space="preserve">Venkat Nithin </w:t>
          </w:r>
          <w:proofErr w:type="spellStart"/>
          <w:r w:rsidR="009B4073">
            <w:t>Gorla</w:t>
          </w:r>
          <w:proofErr w:type="spellEnd"/>
        </w:sdtContent>
      </w:sdt>
      <w:bookmarkEnd w:id="0"/>
    </w:p>
    <w:p w:rsidR="001C7660" w:rsidRDefault="001C7660" w:rsidP="001C7660">
      <w:pPr>
        <w:spacing w:after="100" w:afterAutospacing="1"/>
      </w:pPr>
      <w:r>
        <w:t>To whom it may concern,</w:t>
      </w:r>
    </w:p>
    <w:p w:rsidR="00090A11" w:rsidRDefault="009B49C4" w:rsidP="00ED4972">
      <w:pPr>
        <w:spacing w:after="100" w:afterAutospacing="1"/>
      </w:pPr>
      <w:sdt>
        <w:sdtPr>
          <w:id w:val="-501582540"/>
          <w:placeholder>
            <w:docPart w:val="97B6E10CCDD349899186D50037943779"/>
          </w:placeholder>
        </w:sdtPr>
        <w:sdtEndPr/>
        <w:sdtContent>
          <w:sdt>
            <w:sdtPr>
              <w:id w:val="927233738"/>
              <w:placeholder>
                <w:docPart w:val="C425F1B58EB247369B9FA3EE5AE136EB"/>
              </w:placeholder>
            </w:sdtPr>
            <w:sdtEndPr/>
            <w:sdtContent>
              <w:r w:rsidR="009B4073">
                <w:t xml:space="preserve">Venkat Nithin </w:t>
              </w:r>
              <w:proofErr w:type="spellStart"/>
              <w:r w:rsidR="009B4073">
                <w:t>Gorla</w:t>
              </w:r>
              <w:proofErr w:type="spellEnd"/>
            </w:sdtContent>
          </w:sdt>
        </w:sdtContent>
      </w:sdt>
      <w:r w:rsidR="00F06F66">
        <w:t xml:space="preserve"> an employee/subcontractor of </w:t>
      </w:r>
      <w:sdt>
        <w:sdtPr>
          <w:id w:val="-136953067"/>
          <w:placeholder>
            <w:docPart w:val="05C6FB975A504C8B99B9A7D7CC357FB9"/>
          </w:placeholder>
        </w:sdtPr>
        <w:sdtEndPr/>
        <w:sdtContent>
          <w:r w:rsidR="006F5A34">
            <w:t>Fabril Solutions ltd</w:t>
          </w:r>
        </w:sdtContent>
      </w:sdt>
      <w:r w:rsidR="004330F8">
        <w:t xml:space="preserve"> </w:t>
      </w:r>
      <w:r w:rsidR="00F06F66">
        <w:t>would like to begin wo</w:t>
      </w:r>
      <w:r w:rsidR="005037E9">
        <w:t>rk as a Delivery Partner for the Universal Communications Group</w:t>
      </w:r>
      <w:r w:rsidR="00F06F66">
        <w:t xml:space="preserve"> in the role of a</w:t>
      </w:r>
      <w:r w:rsidR="00D73E6D">
        <w:t xml:space="preserve"> (tick desired role(s) below)</w:t>
      </w:r>
      <w:r w:rsidR="001C7660">
        <w:t xml:space="preserve">: 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  <w:gridCol w:w="436"/>
        <w:gridCol w:w="5419"/>
      </w:tblGrid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Build Technician</w:t>
            </w:r>
          </w:p>
        </w:tc>
        <w:tc>
          <w:tcPr>
            <w:tcW w:w="436" w:type="dxa"/>
          </w:tcPr>
          <w:p w:rsidR="0097052B" w:rsidRDefault="009B49C4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686571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proofErr w:type="spellStart"/>
            <w:r>
              <w:t>Provisioner</w:t>
            </w:r>
            <w:proofErr w:type="spellEnd"/>
          </w:p>
        </w:tc>
        <w:tc>
          <w:tcPr>
            <w:tcW w:w="436" w:type="dxa"/>
          </w:tcPr>
          <w:p w:rsidR="0097052B" w:rsidRDefault="009B49C4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897134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97052B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Civil Operator</w:t>
            </w:r>
          </w:p>
        </w:tc>
        <w:tc>
          <w:tcPr>
            <w:tcW w:w="436" w:type="dxa"/>
          </w:tcPr>
          <w:p w:rsidR="0097052B" w:rsidRDefault="009B49C4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1974590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090A11" w:rsidTr="00090A11">
        <w:tc>
          <w:tcPr>
            <w:tcW w:w="2658" w:type="dxa"/>
          </w:tcPr>
          <w:p w:rsid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Surveyor</w:t>
            </w:r>
          </w:p>
        </w:tc>
        <w:tc>
          <w:tcPr>
            <w:tcW w:w="436" w:type="dxa"/>
          </w:tcPr>
          <w:p w:rsidR="00090A11" w:rsidRDefault="009B49C4" w:rsidP="00090A11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2091387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90A11">
              <w:t xml:space="preserve">  </w:t>
            </w:r>
          </w:p>
        </w:tc>
        <w:tc>
          <w:tcPr>
            <w:tcW w:w="5419" w:type="dxa"/>
          </w:tcPr>
          <w:p w:rsidR="00090A11" w:rsidRDefault="00090A11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</w:tbl>
    <w:p w:rsidR="00090A11" w:rsidRPr="002B0159" w:rsidRDefault="00090A11" w:rsidP="00C854D6">
      <w:pPr>
        <w:spacing w:after="0"/>
        <w:rPr>
          <w:sz w:val="10"/>
          <w:szCs w:val="32"/>
        </w:rPr>
      </w:pPr>
    </w:p>
    <w:p w:rsidR="00090A11" w:rsidRDefault="00090A11" w:rsidP="00C854D6">
      <w:pPr>
        <w:spacing w:after="0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OLE_LINK2 </w:instrText>
      </w:r>
      <w:r>
        <w:instrText xml:space="preserve">\a \h </w:instrText>
      </w:r>
      <w:r>
        <w:fldChar w:fldCharType="separate"/>
      </w:r>
      <w:sdt>
        <w:sdtPr>
          <w:id w:val="-1644968160"/>
        </w:sdtPr>
        <w:sdtEndPr/>
        <w:sdtContent>
          <w:sdt>
            <w:sdtPr>
              <w:id w:val="1623199254"/>
            </w:sdtPr>
            <w:sdtEndPr/>
            <w:sdtContent>
              <w:r w:rsidR="009B4073">
                <w:t xml:space="preserve">Venkat Nithin </w:t>
              </w:r>
              <w:proofErr w:type="spellStart"/>
              <w:r w:rsidR="009B4073">
                <w:t>Gorla</w:t>
              </w:r>
              <w:proofErr w:type="spellEnd"/>
            </w:sdtContent>
          </w:sdt>
        </w:sdtContent>
      </w:sdt>
      <w:r>
        <w:fldChar w:fldCharType="end"/>
      </w:r>
      <w:r>
        <w:t>, will be working as a:</w:t>
      </w:r>
    </w:p>
    <w:p w:rsidR="00090A11" w:rsidRPr="00090A11" w:rsidRDefault="00090A11" w:rsidP="00C854D6">
      <w:pPr>
        <w:spacing w:after="0"/>
        <w:rPr>
          <w:sz w:val="6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552"/>
        <w:gridCol w:w="5161"/>
      </w:tblGrid>
      <w:tr w:rsidR="00090A11" w:rsidTr="002B0159">
        <w:trPr>
          <w:trHeight w:val="91"/>
        </w:trPr>
        <w:tc>
          <w:tcPr>
            <w:tcW w:w="2593" w:type="dxa"/>
          </w:tcPr>
          <w:p w:rsidR="00090A11" w:rsidRP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Trainee</w:t>
            </w:r>
          </w:p>
        </w:tc>
        <w:tc>
          <w:tcPr>
            <w:tcW w:w="552" w:type="dxa"/>
          </w:tcPr>
          <w:p w:rsidR="00090A11" w:rsidRDefault="009B49C4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292019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0A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090A11" w:rsidRPr="00090A11" w:rsidRDefault="00090A11" w:rsidP="006F5A34">
            <w:pPr>
              <w:pStyle w:val="ListParagraph"/>
              <w:spacing w:after="100" w:afterAutospacing="1"/>
              <w:ind w:left="0"/>
            </w:pPr>
            <w:r>
              <w:rPr>
                <w:rFonts w:asciiTheme="minorHAnsi" w:eastAsia="MS Gothic" w:hAnsiTheme="minorHAnsi"/>
              </w:rPr>
              <w:t xml:space="preserve">If ticked, please provide name of designated team leader </w:t>
            </w:r>
            <w:sdt>
              <w:sdtPr>
                <w:id w:val="-2045743808"/>
                <w:showingPlcHdr/>
                <w:text/>
              </w:sdtPr>
              <w:sdtEndPr/>
              <w:sdtContent>
                <w:r w:rsidR="006F5A34" w:rsidRPr="00F008C0">
                  <w:rPr>
                    <w:color w:val="808080" w:themeColor="background1" w:themeShade="80"/>
                  </w:rPr>
                  <w:t>[</w:t>
                </w:r>
                <w:r w:rsidR="006F5A34">
                  <w:rPr>
                    <w:rStyle w:val="PlaceholderText"/>
                    <w:rFonts w:eastAsiaTheme="minorHAnsi"/>
                  </w:rPr>
                  <w:t>Click to enter nominated on site trainer</w:t>
                </w:r>
                <w:r w:rsidR="006F5A34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  <w:tr w:rsidR="002B0159" w:rsidTr="002B0159">
        <w:trPr>
          <w:trHeight w:val="91"/>
        </w:trPr>
        <w:tc>
          <w:tcPr>
            <w:tcW w:w="2593" w:type="dxa"/>
          </w:tcPr>
          <w:p w:rsidR="002B0159" w:rsidRDefault="002B0159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Leader</w:t>
            </w:r>
          </w:p>
        </w:tc>
        <w:tc>
          <w:tcPr>
            <w:tcW w:w="552" w:type="dxa"/>
          </w:tcPr>
          <w:p w:rsidR="002B0159" w:rsidRDefault="009B49C4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874114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07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5161" w:type="dxa"/>
          </w:tcPr>
          <w:p w:rsidR="002B0159" w:rsidRDefault="002B0159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  <w:tr w:rsidR="00F460CF" w:rsidTr="002B0159">
        <w:trPr>
          <w:trHeight w:val="91"/>
        </w:trPr>
        <w:tc>
          <w:tcPr>
            <w:tcW w:w="2593" w:type="dxa"/>
          </w:tcPr>
          <w:p w:rsidR="00F460CF" w:rsidRDefault="00F460CF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Member</w:t>
            </w:r>
          </w:p>
        </w:tc>
        <w:tc>
          <w:tcPr>
            <w:tcW w:w="552" w:type="dxa"/>
          </w:tcPr>
          <w:p w:rsidR="00F460CF" w:rsidRDefault="009B49C4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957615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0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F460CF" w:rsidRDefault="00F460CF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</w:tbl>
    <w:p w:rsidR="00090A11" w:rsidRDefault="00090A11" w:rsidP="00C854D6">
      <w:pPr>
        <w:spacing w:after="0"/>
      </w:pPr>
    </w:p>
    <w:p w:rsidR="002B0159" w:rsidRDefault="002B0159" w:rsidP="00C854D6">
      <w:pPr>
        <w:spacing w:after="0"/>
      </w:pPr>
      <w:r>
        <w:t>Please indicate the current capabilities of the individual:</w:t>
      </w:r>
    </w:p>
    <w:p w:rsidR="002B0159" w:rsidRDefault="002B0159" w:rsidP="00C854D6">
      <w:pPr>
        <w:spacing w:after="0"/>
      </w:pPr>
    </w:p>
    <w:tbl>
      <w:tblPr>
        <w:tblStyle w:val="TableGrid"/>
        <w:tblW w:w="11199" w:type="dxa"/>
        <w:tblInd w:w="-109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992"/>
        <w:gridCol w:w="992"/>
        <w:gridCol w:w="851"/>
        <w:gridCol w:w="1559"/>
        <w:gridCol w:w="1559"/>
        <w:gridCol w:w="1059"/>
        <w:gridCol w:w="1351"/>
      </w:tblGrid>
      <w:tr w:rsidR="00CB23CC" w:rsidTr="00CB23CC">
        <w:trPr>
          <w:trHeight w:val="706"/>
        </w:trPr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 – Small Scale</w:t>
            </w:r>
          </w:p>
        </w:tc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Civils – Large Scale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Cabling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Splicing</w:t>
            </w:r>
          </w:p>
        </w:tc>
        <w:tc>
          <w:tcPr>
            <w:tcW w:w="851" w:type="dxa"/>
          </w:tcPr>
          <w:p w:rsidR="00CB23CC" w:rsidRDefault="00CB23CC" w:rsidP="00C854D6">
            <w:pPr>
              <w:spacing w:after="0"/>
            </w:pPr>
            <w:r>
              <w:t>Aerial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1-2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3-4</w:t>
            </w:r>
          </w:p>
        </w:tc>
        <w:tc>
          <w:tcPr>
            <w:tcW w:w="1059" w:type="dxa"/>
          </w:tcPr>
          <w:p w:rsidR="00CB23CC" w:rsidRDefault="00CB23CC" w:rsidP="00C854D6">
            <w:pPr>
              <w:spacing w:after="0"/>
            </w:pPr>
            <w:r>
              <w:t>Complex</w:t>
            </w:r>
          </w:p>
        </w:tc>
        <w:tc>
          <w:tcPr>
            <w:tcW w:w="1351" w:type="dxa"/>
          </w:tcPr>
          <w:p w:rsidR="00CB23CC" w:rsidRDefault="00CB23CC" w:rsidP="00C854D6">
            <w:pPr>
              <w:spacing w:after="0"/>
            </w:pPr>
            <w:r>
              <w:t>Provisioning</w:t>
            </w:r>
          </w:p>
        </w:tc>
      </w:tr>
      <w:tr w:rsidR="00CB23CC" w:rsidTr="00CB23CC">
        <w:tc>
          <w:tcPr>
            <w:tcW w:w="1418" w:type="dxa"/>
          </w:tcPr>
          <w:p w:rsidR="00CB23CC" w:rsidRDefault="009B49C4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584681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18" w:type="dxa"/>
          </w:tcPr>
          <w:p w:rsidR="00CB23CC" w:rsidRDefault="009B49C4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341222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9B49C4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62648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5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9B49C4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126497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51" w:type="dxa"/>
          </w:tcPr>
          <w:p w:rsidR="00CB23CC" w:rsidRDefault="009B49C4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696392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9B49C4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67582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9B49C4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443192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59" w:type="dxa"/>
          </w:tcPr>
          <w:p w:rsidR="00CB23CC" w:rsidRDefault="009B49C4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760479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351" w:type="dxa"/>
          </w:tcPr>
          <w:p w:rsidR="00CB23CC" w:rsidRDefault="009B49C4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2057230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2B0159" w:rsidRDefault="002B0159" w:rsidP="00C854D6">
      <w:pPr>
        <w:spacing w:after="0"/>
        <w:rPr>
          <w:sz w:val="32"/>
          <w:szCs w:val="32"/>
        </w:rPr>
      </w:pPr>
    </w:p>
    <w:p w:rsidR="00C854D6" w:rsidRDefault="00C854D6" w:rsidP="00C854D6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CED81" wp14:editId="72F03C63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UB&#10;ivf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Residency Status</w:t>
      </w:r>
    </w:p>
    <w:p w:rsidR="00C854D6" w:rsidRPr="00B07C18" w:rsidRDefault="00C854D6" w:rsidP="00C854D6">
      <w:pPr>
        <w:spacing w:after="100" w:afterAutospacing="1" w:line="240" w:lineRule="auto"/>
        <w:rPr>
          <w:sz w:val="6"/>
        </w:rPr>
      </w:pPr>
    </w:p>
    <w:p w:rsidR="00C854D6" w:rsidRDefault="006641BD" w:rsidP="00C854D6">
      <w:pPr>
        <w:spacing w:after="100" w:afterAutospacing="1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OLE_LINK3 </w:instrText>
      </w:r>
      <w:r>
        <w:instrText xml:space="preserve">\a \h </w:instrText>
      </w:r>
      <w:r>
        <w:fldChar w:fldCharType="separate"/>
      </w:r>
      <w:bookmarkStart w:id="1" w:name="OLE_LINK4"/>
      <w:sdt>
        <w:sdtPr>
          <w:id w:val="-2144330150"/>
        </w:sdtPr>
        <w:sdtEndPr/>
        <w:sdtContent>
          <w:sdt>
            <w:sdtPr>
              <w:id w:val="-1198692986"/>
            </w:sdtPr>
            <w:sdtEndPr/>
            <w:sdtContent>
              <w:sdt>
                <w:sdtPr>
                  <w:id w:val="923912549"/>
                </w:sdtPr>
                <w:sdtEndPr/>
                <w:sdtContent>
                  <w:r w:rsidR="009B4073">
                    <w:t xml:space="preserve">Venkat Nithin </w:t>
                  </w:r>
                  <w:proofErr w:type="spellStart"/>
                  <w:r w:rsidR="009B4073">
                    <w:t>Gorla</w:t>
                  </w:r>
                  <w:proofErr w:type="spellEnd"/>
                </w:sdtContent>
              </w:sdt>
              <w:r w:rsidR="00D7584E">
                <w:t xml:space="preserve"> </w:t>
              </w:r>
            </w:sdtContent>
          </w:sdt>
        </w:sdtContent>
      </w:sdt>
      <w:bookmarkEnd w:id="1"/>
      <w:r>
        <w:fldChar w:fldCharType="end"/>
      </w:r>
      <w:r w:rsidR="006B1C51">
        <w:t xml:space="preserve"> </w:t>
      </w:r>
      <w:r w:rsidR="00C854D6">
        <w:t>is a: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New Zealand Resident</w:t>
            </w:r>
          </w:p>
        </w:tc>
        <w:tc>
          <w:tcPr>
            <w:tcW w:w="6662" w:type="dxa"/>
          </w:tcPr>
          <w:p w:rsidR="00ED4972" w:rsidRDefault="009B49C4" w:rsidP="00C854D6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280805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4972">
              <w:t xml:space="preserve">  </w:t>
            </w:r>
          </w:p>
        </w:tc>
      </w:tr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Visa Holder</w:t>
            </w:r>
          </w:p>
        </w:tc>
        <w:tc>
          <w:tcPr>
            <w:tcW w:w="6662" w:type="dxa"/>
          </w:tcPr>
          <w:p w:rsidR="00ED4972" w:rsidRDefault="009B49C4" w:rsidP="00E05A4D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16530525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D4972">
              <w:t xml:space="preserve">  </w:t>
            </w:r>
            <w:sdt>
              <w:sdtPr>
                <w:id w:val="-134023556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>
                  <w:rPr>
                    <w:rStyle w:val="PlaceholderText"/>
                    <w:rFonts w:eastAsiaTheme="minorHAnsi"/>
                  </w:rPr>
                  <w:t>If Applicable, please provide applicant passport for further verification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</w:tbl>
    <w:p w:rsidR="00ED4972" w:rsidRPr="001C7C9C" w:rsidRDefault="00ED4972" w:rsidP="00182159">
      <w:pPr>
        <w:spacing w:after="0"/>
        <w:rPr>
          <w:sz w:val="8"/>
        </w:rPr>
      </w:pPr>
    </w:p>
    <w:p w:rsidR="00D73E6D" w:rsidRPr="00D73E6D" w:rsidRDefault="00EC64D8" w:rsidP="00182159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F95C2" wp14:editId="13D10A2C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xx1g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English Comprehension</w:t>
      </w:r>
    </w:p>
    <w:p w:rsidR="00D73E6D" w:rsidRDefault="00D73E6D" w:rsidP="00182159">
      <w:pPr>
        <w:spacing w:after="0"/>
        <w:rPr>
          <w:sz w:val="32"/>
          <w:szCs w:val="32"/>
        </w:rPr>
      </w:pPr>
    </w:p>
    <w:p w:rsidR="00D73E6D" w:rsidRDefault="00D73E6D" w:rsidP="00182159">
      <w:pPr>
        <w:spacing w:after="0"/>
      </w:pPr>
      <w:r>
        <w:t xml:space="preserve">All delivery partners have a reasonable expectation </w:t>
      </w:r>
      <w:r w:rsidR="00C87BED">
        <w:t>to understand instruction from UCG supervisors, to accurately interpret work plans and to communi</w:t>
      </w:r>
      <w:r w:rsidR="001C7C9C">
        <w:t>cate with clients and customers (Where a person cannot read, write or speak English, they can only work on a UCG site alongside a p</w:t>
      </w:r>
      <w:r w:rsidR="006B1C51">
        <w:t>erson who can, who they can then</w:t>
      </w:r>
      <w:r w:rsidR="001C7C9C">
        <w:t xml:space="preserve"> communicate with)</w:t>
      </w:r>
    </w:p>
    <w:p w:rsidR="00C87BED" w:rsidRPr="00D73E6D" w:rsidRDefault="00C87BED" w:rsidP="00182159">
      <w:pPr>
        <w:spacing w:after="0"/>
      </w:pPr>
    </w:p>
    <w:p w:rsidR="00EC64D8" w:rsidRDefault="00C87BED" w:rsidP="00182159">
      <w:pPr>
        <w:spacing w:after="0"/>
      </w:pPr>
      <w:r>
        <w:lastRenderedPageBreak/>
        <w:t>In recognition of this</w:t>
      </w:r>
      <w:r w:rsidR="006641BD">
        <w:t xml:space="preserve">, </w:t>
      </w:r>
      <w:bookmarkStart w:id="2" w:name="OLE_LINK5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OLE_LINK4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795902027"/>
        </w:sdtPr>
        <w:sdtEndPr/>
        <w:sdtContent>
          <w:sdt>
            <w:sdtPr>
              <w:id w:val="161665056"/>
            </w:sdtPr>
            <w:sdtEndPr/>
            <w:sdtContent>
              <w:r w:rsidR="009B4073">
                <w:t xml:space="preserve">Venkat Nithin </w:t>
              </w:r>
              <w:proofErr w:type="spellStart"/>
              <w:r w:rsidR="009B4073">
                <w:t>Gorla</w:t>
              </w:r>
              <w:proofErr w:type="spellEnd"/>
            </w:sdtContent>
          </w:sdt>
        </w:sdtContent>
      </w:sdt>
      <w:r w:rsidR="006641BD">
        <w:fldChar w:fldCharType="end"/>
      </w:r>
      <w:bookmarkEnd w:id="2"/>
      <w:r>
        <w:t xml:space="preserve"> </w:t>
      </w:r>
      <w:r w:rsidR="00EC64D8">
        <w:t xml:space="preserve">has the following </w:t>
      </w:r>
      <w:r w:rsidR="00D73E6D">
        <w:t>English language</w:t>
      </w:r>
      <w:r>
        <w:t xml:space="preserve"> skills:</w:t>
      </w:r>
    </w:p>
    <w:p w:rsidR="00C87BED" w:rsidRDefault="00C87BED" w:rsidP="00C87BE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read, write and speak English</w:t>
            </w:r>
          </w:p>
        </w:tc>
        <w:tc>
          <w:tcPr>
            <w:tcW w:w="4343" w:type="dxa"/>
          </w:tcPr>
          <w:p w:rsidR="00C87BED" w:rsidRDefault="009B49C4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381379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speak English, but not read/write English</w:t>
            </w:r>
          </w:p>
        </w:tc>
        <w:tc>
          <w:tcPr>
            <w:tcW w:w="4343" w:type="dxa"/>
          </w:tcPr>
          <w:p w:rsidR="00C87BED" w:rsidRDefault="009B49C4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141701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Cannot speak, read, or write English</w:t>
            </w:r>
          </w:p>
        </w:tc>
        <w:tc>
          <w:tcPr>
            <w:tcW w:w="4343" w:type="dxa"/>
          </w:tcPr>
          <w:p w:rsidR="00C87BED" w:rsidRDefault="009B49C4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04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</w:tbl>
    <w:p w:rsidR="001C7C9C" w:rsidRPr="001C7C9C" w:rsidRDefault="001C7C9C" w:rsidP="00C87BED">
      <w:pPr>
        <w:spacing w:after="0"/>
        <w:rPr>
          <w:sz w:val="6"/>
        </w:rPr>
      </w:pPr>
    </w:p>
    <w:p w:rsidR="00E009A4" w:rsidRDefault="00E009A4" w:rsidP="00C87BED">
      <w:pPr>
        <w:spacing w:after="0"/>
        <w:rPr>
          <w:sz w:val="32"/>
          <w:szCs w:val="32"/>
        </w:rPr>
      </w:pPr>
    </w:p>
    <w:p w:rsidR="00C87BED" w:rsidRPr="00D73E6D" w:rsidRDefault="00C87BED" w:rsidP="00C87BED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DB155" wp14:editId="0518B27E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NC&#10;qBL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Work Experience</w:t>
      </w:r>
    </w:p>
    <w:p w:rsidR="00EC64D8" w:rsidRDefault="00EC64D8" w:rsidP="00182159">
      <w:pPr>
        <w:spacing w:after="0"/>
        <w:rPr>
          <w:sz w:val="32"/>
          <w:szCs w:val="32"/>
        </w:rPr>
      </w:pPr>
    </w:p>
    <w:p w:rsidR="003D7BD4" w:rsidRDefault="006641BD" w:rsidP="00521ACE">
      <w:pPr>
        <w:spacing w:after="0" w:line="240" w:lineRule="auto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OLE_LINK5 </w:instrText>
      </w:r>
      <w:r>
        <w:instrText xml:space="preserve">\a \h </w:instrText>
      </w:r>
      <w:r>
        <w:fldChar w:fldCharType="separate"/>
      </w:r>
      <w:sdt>
        <w:sdtPr>
          <w:id w:val="-916087147"/>
        </w:sdtPr>
        <w:sdtEndPr/>
        <w:sdtContent>
          <w:sdt>
            <w:sdtPr>
              <w:id w:val="-1957008704"/>
            </w:sdtPr>
            <w:sdtEndPr/>
            <w:sdtContent>
              <w:sdt>
                <w:sdtPr>
                  <w:id w:val="427548383"/>
                </w:sdtPr>
                <w:sdtEndPr/>
                <w:sdtContent>
                  <w:sdt>
                    <w:sdtPr>
                      <w:id w:val="738366063"/>
                    </w:sdtPr>
                    <w:sdtEndPr/>
                    <w:sdtContent>
                      <w:r w:rsidR="009B4073">
                        <w:t xml:space="preserve">Venkat Nithin </w:t>
                      </w:r>
                      <w:proofErr w:type="spellStart"/>
                      <w:r w:rsidR="009B4073">
                        <w:t>Gorla</w:t>
                      </w:r>
                      <w:proofErr w:type="spellEnd"/>
                    </w:sdtContent>
                  </w:sdt>
                </w:sdtContent>
              </w:sdt>
            </w:sdtContent>
          </w:sdt>
        </w:sdtContent>
      </w:sdt>
      <w:r>
        <w:fldChar w:fldCharType="end"/>
      </w:r>
      <w:r>
        <w:t xml:space="preserve"> </w:t>
      </w:r>
      <w:r w:rsidR="00182159">
        <w:t xml:space="preserve">has gained experience in the following three </w:t>
      </w:r>
      <w:r w:rsidR="00C800BA">
        <w:t>positions of employment</w:t>
      </w:r>
      <w:r w:rsidR="00521ACE">
        <w:t xml:space="preserve"> (in order of employment history)</w:t>
      </w:r>
      <w:r w:rsidR="00182159">
        <w:t>:</w:t>
      </w:r>
    </w:p>
    <w:p w:rsidR="00B73AA6" w:rsidRDefault="00B73AA6" w:rsidP="00521ACE">
      <w:pPr>
        <w:spacing w:after="0" w:line="240" w:lineRule="auto"/>
      </w:pPr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 Role: </w:t>
      </w:r>
      <w:sdt>
        <w:sdtPr>
          <w:id w:val="-1942746034"/>
          <w:text/>
        </w:sdtPr>
        <w:sdtEndPr/>
        <w:sdtContent>
          <w:r w:rsidR="006F5A34">
            <w:t xml:space="preserve">Fabril Solutions Ltd  NGA Fibre technician </w:t>
          </w:r>
        </w:sdtContent>
      </w:sdt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  <w:r w:rsidRPr="00C800BA">
        <w:rPr>
          <w:vertAlign w:val="superscript"/>
        </w:rPr>
        <w:t>nd</w:t>
      </w:r>
      <w:r>
        <w:t xml:space="preserve"> Role: </w:t>
      </w:r>
      <w:sdt>
        <w:sdtPr>
          <w:id w:val="-1499262282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1C7660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  <w:r w:rsidRPr="00C800BA">
        <w:rPr>
          <w:vertAlign w:val="superscript"/>
        </w:rPr>
        <w:t>rd</w:t>
      </w:r>
      <w:r>
        <w:t xml:space="preserve"> Role</w:t>
      </w:r>
      <w:r w:rsidRPr="00C800BA">
        <w:t xml:space="preserve"> </w:t>
      </w:r>
      <w:sdt>
        <w:sdtPr>
          <w:id w:val="-1563951694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521ACE" w:rsidRDefault="00521ACE" w:rsidP="001C7660">
      <w:pPr>
        <w:spacing w:after="0" w:line="240" w:lineRule="auto"/>
      </w:pPr>
    </w:p>
    <w:p w:rsidR="001C7660" w:rsidRDefault="001C7660" w:rsidP="001C7660">
      <w:pPr>
        <w:spacing w:after="0" w:line="240" w:lineRule="auto"/>
      </w:pPr>
      <w:r>
        <w:t>Appropriate experience</w:t>
      </w:r>
      <w:r w:rsidR="002C3529">
        <w:t xml:space="preserve">/ Competencies </w:t>
      </w:r>
      <w:r>
        <w:t xml:space="preserve">related to role: </w:t>
      </w:r>
    </w:p>
    <w:p w:rsidR="001C7660" w:rsidRDefault="001C7660" w:rsidP="001C7660">
      <w:pPr>
        <w:spacing w:after="0" w:line="240" w:lineRule="auto"/>
      </w:pPr>
    </w:p>
    <w:p w:rsidR="00F008C0" w:rsidRDefault="00F008C0" w:rsidP="001C7660">
      <w:pPr>
        <w:spacing w:after="0" w:line="240" w:lineRule="auto"/>
      </w:pPr>
      <w:r>
        <w:t>Experience:</w:t>
      </w:r>
    </w:p>
    <w:p w:rsidR="001C7660" w:rsidRDefault="009B49C4" w:rsidP="001C7660">
      <w:pPr>
        <w:spacing w:after="0" w:line="240" w:lineRule="auto"/>
      </w:pPr>
      <w:sdt>
        <w:sdtPr>
          <w:id w:val="-1075047364"/>
          <w:text/>
        </w:sdtPr>
        <w:sdtEndPr/>
        <w:sdtContent>
          <w:r w:rsidR="006F5A34">
            <w:t>Worked as an NGA F</w:t>
          </w:r>
          <w:r w:rsidR="002455D9">
            <w:t xml:space="preserve">ibre technician from the past </w:t>
          </w:r>
          <w:r w:rsidR="009B4073">
            <w:t>2</w:t>
          </w:r>
          <w:r w:rsidR="00E84F24">
            <w:t xml:space="preserve"> </w:t>
          </w:r>
          <w:proofErr w:type="gramStart"/>
          <w:r w:rsidR="00E84F24">
            <w:t xml:space="preserve">year  </w:t>
          </w:r>
          <w:r w:rsidR="006F5A34">
            <w:t>in</w:t>
          </w:r>
          <w:proofErr w:type="gramEnd"/>
          <w:r w:rsidR="006F5A34">
            <w:t xml:space="preserve"> chorus network and performed all kind of build and OSB tasks </w:t>
          </w:r>
        </w:sdtContent>
      </w:sdt>
    </w:p>
    <w:p w:rsidR="00A85BD9" w:rsidRDefault="00A85BD9" w:rsidP="001C7660">
      <w:pPr>
        <w:spacing w:after="0" w:line="240" w:lineRule="auto"/>
      </w:pPr>
    </w:p>
    <w:p w:rsidR="00F008C0" w:rsidRDefault="00F008C0" w:rsidP="001736F7">
      <w:pPr>
        <w:spacing w:after="0" w:line="240" w:lineRule="auto"/>
      </w:pPr>
      <w:r>
        <w:t>Competencies:</w:t>
      </w:r>
    </w:p>
    <w:p w:rsidR="00B07C18" w:rsidRPr="00EC64D8" w:rsidRDefault="009B49C4" w:rsidP="00521ACE">
      <w:pPr>
        <w:spacing w:after="0" w:line="240" w:lineRule="auto"/>
      </w:pPr>
      <w:sdt>
        <w:sdtPr>
          <w:rPr>
            <w:color w:val="000000"/>
            <w:lang w:val="en-NZ" w:eastAsia="en-NZ"/>
          </w:rPr>
          <w:id w:val="1770281028"/>
          <w:text/>
        </w:sdtPr>
        <w:sdtEndPr/>
        <w:sdtContent>
          <w:r w:rsidR="006F5A34" w:rsidRPr="006F5A34">
            <w:rPr>
              <w:color w:val="000000"/>
              <w:lang w:val="en-NZ" w:eastAsia="en-NZ"/>
            </w:rPr>
            <w:t>WTC1, WTC3, TC, FIRSTAID, PTN, RISK MANAGEMENT</w:t>
          </w:r>
          <w:proofErr w:type="gramStart"/>
          <w:r w:rsidR="006F5A34" w:rsidRPr="006F5A34">
            <w:rPr>
              <w:color w:val="000000"/>
              <w:lang w:val="en-NZ" w:eastAsia="en-NZ"/>
            </w:rPr>
            <w:t>,EDP</w:t>
          </w:r>
          <w:proofErr w:type="gramEnd"/>
        </w:sdtContent>
      </w:sdt>
    </w:p>
    <w:p w:rsidR="00B07C18" w:rsidRPr="00EC64D8" w:rsidRDefault="00B07C18" w:rsidP="00521ACE">
      <w:pPr>
        <w:spacing w:after="0" w:line="240" w:lineRule="auto"/>
        <w:rPr>
          <w:sz w:val="10"/>
          <w:szCs w:val="32"/>
        </w:rPr>
      </w:pPr>
    </w:p>
    <w:p w:rsidR="00C800BA" w:rsidRDefault="00C800BA" w:rsidP="00521ACE">
      <w:pPr>
        <w:spacing w:after="0" w:line="240" w:lineRule="auto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0B5E5" wp14:editId="106EF699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FiB&#10;v+b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Training</w:t>
      </w:r>
      <w:r w:rsidR="00CB7D97">
        <w:rPr>
          <w:sz w:val="32"/>
          <w:szCs w:val="32"/>
        </w:rPr>
        <w:t xml:space="preserve"> </w:t>
      </w:r>
      <w:r>
        <w:rPr>
          <w:sz w:val="32"/>
          <w:szCs w:val="32"/>
        </w:rPr>
        <w:t>Received</w:t>
      </w:r>
    </w:p>
    <w:p w:rsidR="00C800BA" w:rsidRDefault="00C800BA" w:rsidP="00182159">
      <w:pPr>
        <w:spacing w:after="0"/>
      </w:pPr>
    </w:p>
    <w:p w:rsidR="00CB7D97" w:rsidRDefault="009B49C4" w:rsidP="00CB7D97">
      <w:pPr>
        <w:spacing w:after="0"/>
      </w:pPr>
      <w:sdt>
        <w:sdtPr>
          <w:id w:val="397949788"/>
        </w:sdtPr>
        <w:sdtEndPr/>
        <w:sdtContent>
          <w:sdt>
            <w:sdtPr>
              <w:id w:val="-325053509"/>
            </w:sdtPr>
            <w:sdtEndPr/>
            <w:sdtContent>
              <w:r w:rsidR="009B4073">
                <w:t xml:space="preserve">Venkat Nithin </w:t>
              </w:r>
              <w:proofErr w:type="spellStart"/>
              <w:r w:rsidR="009B4073">
                <w:t>Gorla</w:t>
              </w:r>
              <w:proofErr w:type="spellEnd"/>
            </w:sdtContent>
          </w:sdt>
        </w:sdtContent>
      </w:sdt>
      <w:r w:rsidR="002455D9">
        <w:t xml:space="preserve"> </w:t>
      </w:r>
      <w:r w:rsidR="006641BD">
        <w:t>has</w:t>
      </w:r>
      <w:r w:rsidR="00CB7D97">
        <w:t xml:space="preserve"> completed the following Training (Tick Appropriate Checkboxes):</w:t>
      </w:r>
    </w:p>
    <w:p w:rsidR="00012D96" w:rsidRDefault="00012D96" w:rsidP="001C7660">
      <w:pPr>
        <w:spacing w:after="0"/>
        <w:rPr>
          <w:b/>
        </w:rPr>
      </w:pPr>
    </w:p>
    <w:p w:rsidR="001C7660" w:rsidRDefault="001C7660" w:rsidP="001C7660">
      <w:pPr>
        <w:spacing w:after="0"/>
        <w:rPr>
          <w:b/>
        </w:rPr>
      </w:pPr>
      <w:r w:rsidRPr="001C7660">
        <w:rPr>
          <w:b/>
        </w:rPr>
        <w:t>Chorus Training:</w:t>
      </w:r>
    </w:p>
    <w:p w:rsidR="00012D96" w:rsidRDefault="00012D96" w:rsidP="001C7660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  <w:rPr>
                <w:b/>
              </w:rPr>
            </w:pPr>
            <w:r>
              <w:t>NGA B</w:t>
            </w:r>
          </w:p>
        </w:tc>
        <w:tc>
          <w:tcPr>
            <w:tcW w:w="7178" w:type="dxa"/>
          </w:tcPr>
          <w:p w:rsidR="00012D96" w:rsidRDefault="009B49C4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895393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-1462481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NGA C</w:t>
            </w:r>
          </w:p>
        </w:tc>
        <w:tc>
          <w:tcPr>
            <w:tcW w:w="7178" w:type="dxa"/>
          </w:tcPr>
          <w:p w:rsidR="00012D96" w:rsidRDefault="009B49C4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312563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90811064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MDU Build</w:t>
            </w:r>
          </w:p>
        </w:tc>
        <w:tc>
          <w:tcPr>
            <w:tcW w:w="7178" w:type="dxa"/>
          </w:tcPr>
          <w:p w:rsidR="00012D96" w:rsidRDefault="009B49C4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970983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319629542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PTN Training</w:t>
            </w:r>
          </w:p>
        </w:tc>
        <w:tc>
          <w:tcPr>
            <w:tcW w:w="7178" w:type="dxa"/>
          </w:tcPr>
          <w:p w:rsidR="00012D96" w:rsidRDefault="009B49C4" w:rsidP="002455D9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720400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</w:t>
            </w:r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</w:tbl>
    <w:p w:rsidR="00012D96" w:rsidRPr="00B07C18" w:rsidRDefault="00012D96" w:rsidP="001C7660">
      <w:pPr>
        <w:spacing w:after="0"/>
        <w:rPr>
          <w:b/>
          <w:sz w:val="14"/>
        </w:rPr>
      </w:pPr>
    </w:p>
    <w:p w:rsidR="00521ACE" w:rsidRDefault="001C7660" w:rsidP="00C800BA">
      <w:pPr>
        <w:rPr>
          <w:b/>
        </w:rPr>
      </w:pPr>
      <w:r w:rsidRPr="001C7660">
        <w:rPr>
          <w:b/>
        </w:rPr>
        <w:t>Miscellaneous</w:t>
      </w:r>
      <w:r w:rsidR="00025BF4">
        <w:rPr>
          <w:b/>
        </w:rPr>
        <w:t>/ WTC</w:t>
      </w:r>
      <w:r w:rsidRPr="001C7660">
        <w:rPr>
          <w:b/>
        </w:rPr>
        <w:t xml:space="preserve"> training</w:t>
      </w:r>
      <w:r w:rsidR="000159CD">
        <w:rPr>
          <w:b/>
        </w:rPr>
        <w:t xml:space="preserve"> (If indicated, please provide all certification)</w:t>
      </w:r>
      <w:r w:rsidRPr="001C7660">
        <w:rPr>
          <w:b/>
        </w:rPr>
        <w:t xml:space="preserve">: 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8"/>
      </w:tblGrid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 xml:space="preserve">Site Safe Pass                               </w:t>
            </w:r>
          </w:p>
        </w:tc>
        <w:tc>
          <w:tcPr>
            <w:tcW w:w="5268" w:type="dxa"/>
          </w:tcPr>
          <w:p w:rsidR="00012D96" w:rsidRDefault="009B49C4" w:rsidP="001C6C0E">
            <w:pPr>
              <w:tabs>
                <w:tab w:val="left" w:pos="825"/>
                <w:tab w:val="center" w:pos="2146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8546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939436084"/>
                <w:showingPlcHdr/>
                <w:text/>
              </w:sdtPr>
              <w:sdtEndPr/>
              <w:sdtContent>
                <w:r w:rsidR="001C6C0E" w:rsidRPr="00F008C0">
                  <w:rPr>
                    <w:color w:val="808080" w:themeColor="background1" w:themeShade="80"/>
                  </w:rPr>
                  <w:t>[</w:t>
                </w:r>
                <w:r w:rsidR="001C6C0E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1 Electric Reticulated Network U/G</w:t>
            </w:r>
          </w:p>
        </w:tc>
        <w:tc>
          <w:tcPr>
            <w:tcW w:w="5268" w:type="dxa"/>
          </w:tcPr>
          <w:p w:rsidR="00012D96" w:rsidRDefault="009B49C4" w:rsidP="002455D9">
            <w:pPr>
              <w:tabs>
                <w:tab w:val="left" w:pos="85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5533541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168457491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2 Operate EWP - Plant</w:t>
            </w:r>
            <w:r w:rsidR="001C6C0E">
              <w:t xml:space="preserve">   </w:t>
            </w:r>
          </w:p>
        </w:tc>
        <w:tc>
          <w:tcPr>
            <w:tcW w:w="5268" w:type="dxa"/>
          </w:tcPr>
          <w:p w:rsidR="00012D96" w:rsidRDefault="009B49C4" w:rsidP="00E05A4D">
            <w:pPr>
              <w:tabs>
                <w:tab w:val="left" w:pos="99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985157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150905699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3 Electric Reticulated Network O/H</w:t>
            </w:r>
            <w:r w:rsidR="001C6C0E">
              <w:t xml:space="preserve">                     </w:t>
            </w:r>
          </w:p>
        </w:tc>
        <w:tc>
          <w:tcPr>
            <w:tcW w:w="5268" w:type="dxa"/>
          </w:tcPr>
          <w:p w:rsidR="00012D96" w:rsidRDefault="009B49C4" w:rsidP="002455D9">
            <w:pPr>
              <w:tabs>
                <w:tab w:val="left" w:pos="12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153195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2144070767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4 Confined Spaces</w:t>
            </w:r>
            <w:r w:rsidR="001C6C0E">
              <w:t xml:space="preserve">            </w:t>
            </w:r>
          </w:p>
        </w:tc>
        <w:tc>
          <w:tcPr>
            <w:tcW w:w="5268" w:type="dxa"/>
          </w:tcPr>
          <w:p w:rsidR="00012D96" w:rsidRDefault="009B49C4" w:rsidP="00E05A4D">
            <w:pPr>
              <w:tabs>
                <w:tab w:val="left" w:pos="141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29826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22248435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5 Work at Height</w:t>
            </w:r>
            <w:r w:rsidR="001C6C0E" w:rsidRPr="002C3529">
              <w:rPr>
                <w:rFonts w:ascii="MS Gothic" w:eastAsia="MS Gothic" w:hAnsi="MS Gothic"/>
              </w:rPr>
              <w:t xml:space="preserve"> </w:t>
            </w:r>
            <w:r w:rsidR="001C6C0E">
              <w:rPr>
                <w:rFonts w:ascii="MS Gothic" w:eastAsia="MS Gothic" w:hAnsi="MS Gothic"/>
              </w:rPr>
              <w:t xml:space="preserve">      </w:t>
            </w:r>
          </w:p>
        </w:tc>
        <w:tc>
          <w:tcPr>
            <w:tcW w:w="5268" w:type="dxa"/>
          </w:tcPr>
          <w:p w:rsidR="00012D96" w:rsidRDefault="009B49C4" w:rsidP="00E05A4D">
            <w:pPr>
              <w:tabs>
                <w:tab w:val="left" w:pos="142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5386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371033456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25BF4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Level 1 Traffic Control</w:t>
            </w:r>
          </w:p>
        </w:tc>
        <w:tc>
          <w:tcPr>
            <w:tcW w:w="5268" w:type="dxa"/>
          </w:tcPr>
          <w:p w:rsidR="00012D96" w:rsidRDefault="009B49C4" w:rsidP="002455D9">
            <w:pPr>
              <w:tabs>
                <w:tab w:val="left" w:pos="15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534800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321504522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25BF4" w:rsidTr="000159CD">
        <w:tc>
          <w:tcPr>
            <w:tcW w:w="4508" w:type="dxa"/>
          </w:tcPr>
          <w:p w:rsidR="00025BF4" w:rsidRPr="00FE57DE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</w:pPr>
            <w:r>
              <w:t>Level 1 Site Traffic Management Supervisor</w:t>
            </w:r>
          </w:p>
        </w:tc>
        <w:tc>
          <w:tcPr>
            <w:tcW w:w="5268" w:type="dxa"/>
          </w:tcPr>
          <w:p w:rsidR="00025BF4" w:rsidRDefault="009B49C4" w:rsidP="002455D9">
            <w:pPr>
              <w:tabs>
                <w:tab w:val="left" w:pos="630"/>
                <w:tab w:val="left" w:pos="1500"/>
              </w:tabs>
              <w:spacing w:after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58942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0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59CD">
              <w:t xml:space="preserve"> </w:t>
            </w:r>
            <w:sdt>
              <w:sdtPr>
                <w:id w:val="1225725765"/>
                <w:showingPlcHdr/>
                <w:text/>
              </w:sdtPr>
              <w:sdtEndPr/>
              <w:sdtContent>
                <w:r w:rsidR="002455D9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 w:rsidRPr="00FE57DE">
              <w:lastRenderedPageBreak/>
              <w:t xml:space="preserve">OTDR Testing Training               </w:t>
            </w:r>
          </w:p>
        </w:tc>
        <w:tc>
          <w:tcPr>
            <w:tcW w:w="5268" w:type="dxa"/>
          </w:tcPr>
          <w:p w:rsidR="00012D96" w:rsidRDefault="009B49C4" w:rsidP="00E05A4D">
            <w:pPr>
              <w:tabs>
                <w:tab w:val="left" w:pos="160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2029629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1452467530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</w:tbl>
    <w:p w:rsidR="000159CD" w:rsidRDefault="000159CD" w:rsidP="00C854D6">
      <w:pPr>
        <w:spacing w:after="0" w:line="240" w:lineRule="auto"/>
        <w:rPr>
          <w:sz w:val="32"/>
          <w:szCs w:val="32"/>
        </w:rPr>
      </w:pPr>
      <w:bookmarkStart w:id="3" w:name="_GoBack"/>
      <w:bookmarkEnd w:id="3"/>
    </w:p>
    <w:p w:rsidR="00C854D6" w:rsidRPr="00C854D6" w:rsidRDefault="00C854D6" w:rsidP="00C854D6">
      <w:pPr>
        <w:spacing w:after="0" w:line="240" w:lineRule="auto"/>
        <w:rPr>
          <w:sz w:val="32"/>
          <w:szCs w:val="32"/>
        </w:rPr>
      </w:pPr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D9077" wp14:editId="407BDB2E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JYg&#10;G4X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References</w:t>
      </w:r>
    </w:p>
    <w:p w:rsidR="00C854D6" w:rsidRDefault="00C854D6" w:rsidP="00C854D6">
      <w:pPr>
        <w:pStyle w:val="ListParagraph"/>
        <w:spacing w:after="0"/>
        <w:ind w:left="360"/>
      </w:pPr>
    </w:p>
    <w:p w:rsidR="00C854D6" w:rsidRDefault="00C854D6" w:rsidP="00C854D6">
      <w:r>
        <w:t xml:space="preserve">Please provide </w:t>
      </w:r>
      <w:r w:rsidR="00F008C0">
        <w:t>one client reference for</w:t>
      </w:r>
      <w:r w:rsidR="006641BD">
        <w:t xml:space="preserve"> </w:t>
      </w:r>
      <w:bookmarkStart w:id="4" w:name="OLE_LINK7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OLE_LINK6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052686213"/>
        </w:sdtPr>
        <w:sdtEndPr/>
        <w:sdtContent>
          <w:sdt>
            <w:sdtPr>
              <w:id w:val="-985938803"/>
            </w:sdtPr>
            <w:sdtEndPr/>
            <w:sdtContent>
              <w:sdt>
                <w:sdtPr>
                  <w:id w:val="379976329"/>
                </w:sdtPr>
                <w:sdtEndPr/>
                <w:sdtContent>
                  <w:sdt>
                    <w:sdtPr>
                      <w:id w:val="453294141"/>
                    </w:sdtPr>
                    <w:sdtEndPr/>
                    <w:sdtContent>
                      <w:r w:rsidR="009B4073">
                        <w:t xml:space="preserve">Venkat Nithin </w:t>
                      </w:r>
                      <w:proofErr w:type="spellStart"/>
                      <w:r w:rsidR="009B4073">
                        <w:t>Gorla</w:t>
                      </w:r>
                      <w:proofErr w:type="spellEnd"/>
                    </w:sdtContent>
                  </w:sdt>
                </w:sdtContent>
              </w:sdt>
            </w:sdtContent>
          </w:sdt>
        </w:sdtContent>
      </w:sdt>
      <w:r w:rsidR="006641BD">
        <w:fldChar w:fldCharType="end"/>
      </w:r>
      <w:bookmarkEnd w:id="4"/>
      <w:r w:rsidR="00F008C0">
        <w:t>:</w:t>
      </w:r>
    </w:p>
    <w:p w:rsidR="00F008C0" w:rsidRDefault="00F008C0" w:rsidP="00F008C0">
      <w:pPr>
        <w:spacing w:after="0"/>
      </w:pPr>
      <w:r>
        <w:t xml:space="preserve">Name: </w:t>
      </w:r>
      <w:sdt>
        <w:sdtPr>
          <w:id w:val="1261265608"/>
          <w:text/>
        </w:sdtPr>
        <w:sdtEndPr/>
        <w:sdtContent>
          <w:r w:rsidR="00C22E98">
            <w:t>Sid Doma</w:t>
          </w:r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Position: </w:t>
      </w:r>
      <w:sdt>
        <w:sdtPr>
          <w:id w:val="-731689106"/>
          <w:text/>
        </w:sdtPr>
        <w:sdtEndPr/>
        <w:sdtContent>
          <w:r w:rsidR="00C22E98">
            <w:t>Fabril Solutions Ltd</w:t>
          </w:r>
          <w:proofErr w:type="gramStart"/>
          <w:r w:rsidR="00C22E98">
            <w:t>,  Director</w:t>
          </w:r>
          <w:proofErr w:type="gramEnd"/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Contact Details: </w:t>
      </w:r>
      <w:sdt>
        <w:sdtPr>
          <w:id w:val="-898595790"/>
          <w:text/>
        </w:sdtPr>
        <w:sdtEndPr/>
        <w:sdtContent>
          <w:r w:rsidR="00C22E98">
            <w:t>02040577777, siddhu.doma@gmail.com</w:t>
          </w:r>
        </w:sdtContent>
      </w:sdt>
      <w:r>
        <w:tab/>
      </w:r>
    </w:p>
    <w:p w:rsidR="00C87BED" w:rsidRPr="00E009A4" w:rsidRDefault="00C87BED" w:rsidP="00F008C0">
      <w:pPr>
        <w:tabs>
          <w:tab w:val="left" w:pos="5835"/>
        </w:tabs>
        <w:spacing w:after="0"/>
        <w:rPr>
          <w:sz w:val="2"/>
        </w:rPr>
      </w:pPr>
    </w:p>
    <w:p w:rsidR="00C87BED" w:rsidRPr="00E009A4" w:rsidRDefault="00C87BED" w:rsidP="00F008C0">
      <w:pPr>
        <w:tabs>
          <w:tab w:val="left" w:pos="5835"/>
        </w:tabs>
        <w:spacing w:after="0"/>
        <w:rPr>
          <w:sz w:val="6"/>
        </w:rPr>
      </w:pPr>
    </w:p>
    <w:p w:rsidR="00A85BD9" w:rsidRDefault="00721A60" w:rsidP="00A85BD9"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EF8BD" wp14:editId="7A397546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6864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5pt" to="447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Yh1w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:rsidR="00721A60" w:rsidRDefault="00721A60" w:rsidP="00A85BD9">
      <w:r>
        <w:t>We have</w:t>
      </w:r>
      <w:r w:rsidR="00A85BD9">
        <w:t xml:space="preserve"> full confidence</w:t>
      </w:r>
      <w:r>
        <w:t xml:space="preserve"> that</w:t>
      </w:r>
      <w:r w:rsidR="006641BD">
        <w:t xml:space="preserve"> </w:t>
      </w:r>
      <w:sdt>
        <w:sdtPr>
          <w:id w:val="1997153155"/>
        </w:sdtPr>
        <w:sdtEndPr/>
        <w:sdtContent>
          <w:r w:rsidR="009B4073">
            <w:t xml:space="preserve">Venkat Nithin </w:t>
          </w:r>
          <w:proofErr w:type="spellStart"/>
          <w:r w:rsidR="009B4073">
            <w:t>Gorla</w:t>
          </w:r>
          <w:proofErr w:type="spellEnd"/>
        </w:sdtContent>
      </w:sdt>
      <w:r>
        <w:t xml:space="preserve"> </w:t>
      </w:r>
      <w:r w:rsidR="00A85BD9">
        <w:t xml:space="preserve"> </w:t>
      </w:r>
      <w:r>
        <w:t xml:space="preserve">has the </w:t>
      </w:r>
      <w:r w:rsidR="00A85BD9">
        <w:t>capability to perform</w:t>
      </w:r>
      <w:r>
        <w:t xml:space="preserve"> his role</w:t>
      </w:r>
      <w:r w:rsidR="00E31BD0">
        <w:t xml:space="preserve"> for </w:t>
      </w:r>
      <w:sdt>
        <w:sdtPr>
          <w:id w:val="1154256868"/>
        </w:sdtPr>
        <w:sdtEndPr/>
        <w:sdtContent>
          <w:r w:rsidR="00C22E98">
            <w:t>Fabril Solutions ltd</w:t>
          </w:r>
        </w:sdtContent>
      </w:sdt>
      <w:r w:rsidR="00E31BD0">
        <w:t xml:space="preserve"> as a Delivery Partner for</w:t>
      </w:r>
      <w:r>
        <w:t xml:space="preserve"> UCG’s MDU fiber rollout and he will provide a valuable contribution to the project.  </w:t>
      </w:r>
      <w:r w:rsidR="00A85BD9">
        <w:t xml:space="preserve"> </w:t>
      </w:r>
    </w:p>
    <w:p w:rsidR="00EC64D8" w:rsidRDefault="00B07C18" w:rsidP="00A85BD9">
      <w:r>
        <w:t>In</w:t>
      </w:r>
      <w:r w:rsidR="001C6C0E">
        <w:t xml:space="preserve"> signing this form, I declare that the business has verified the competencies of the</w:t>
      </w:r>
      <w:r>
        <w:t xml:space="preserve"> </w:t>
      </w:r>
      <w:r w:rsidR="00A30EA7">
        <w:t>aforementioned worker</w:t>
      </w:r>
      <w:r>
        <w:t xml:space="preserve"> and</w:t>
      </w:r>
      <w:r w:rsidR="00EC64D8">
        <w:t xml:space="preserve"> can confirm that the above information provided is correct.</w:t>
      </w:r>
    </w:p>
    <w:p w:rsidR="006B1C51" w:rsidRDefault="00EC64D8" w:rsidP="00A85BD9">
      <w:r>
        <w:t>I</w:t>
      </w:r>
      <w:r w:rsidR="00B07C18">
        <w:t xml:space="preserve"> am available to discuss if UCG has any further questions.</w:t>
      </w:r>
      <w:r w:rsidR="001C6C0E">
        <w:t xml:space="preserve"> </w:t>
      </w:r>
    </w:p>
    <w:p w:rsidR="00A85BD9" w:rsidRDefault="00A85BD9" w:rsidP="00A85BD9">
      <w:r>
        <w:rPr>
          <w:lang w:eastAsia="en-NZ"/>
        </w:rPr>
        <w:t xml:space="preserve">Kind regards, </w:t>
      </w:r>
    </w:p>
    <w:sdt>
      <w:sdtPr>
        <w:id w:val="-2040345165"/>
      </w:sdtPr>
      <w:sdtEndPr/>
      <w:sdtContent>
        <w:p w:rsidR="00F611E5" w:rsidRDefault="00C22E98" w:rsidP="00C800BA">
          <w:r>
            <w:t>Siddhartha Doma</w:t>
          </w:r>
        </w:p>
      </w:sdtContent>
    </w:sdt>
    <w:p w:rsidR="00F611E5" w:rsidRDefault="00F611E5" w:rsidP="00F611E5">
      <w:pPr>
        <w:tabs>
          <w:tab w:val="center" w:pos="4513"/>
        </w:tabs>
        <w:spacing w:after="0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60443" wp14:editId="08BE76E7">
                <wp:simplePos x="0" y="0"/>
                <wp:positionH relativeFrom="margin">
                  <wp:posOffset>-635</wp:posOffset>
                </wp:positionH>
                <wp:positionV relativeFrom="paragraph">
                  <wp:posOffset>62865</wp:posOffset>
                </wp:positionV>
                <wp:extent cx="2200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.95pt" to="17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611E5" w:rsidRPr="00C800BA" w:rsidRDefault="00F611E5" w:rsidP="00F611E5">
      <w:pPr>
        <w:tabs>
          <w:tab w:val="center" w:pos="4513"/>
        </w:tabs>
        <w:spacing w:after="0"/>
      </w:pPr>
      <w:r>
        <w:t>Company Director</w:t>
      </w:r>
    </w:p>
    <w:sectPr w:rsidR="00F611E5" w:rsidRPr="00C800B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9C4" w:rsidRDefault="009B49C4" w:rsidP="00182159">
      <w:pPr>
        <w:spacing w:after="0" w:line="240" w:lineRule="auto"/>
      </w:pPr>
      <w:r>
        <w:separator/>
      </w:r>
    </w:p>
  </w:endnote>
  <w:endnote w:type="continuationSeparator" w:id="0">
    <w:p w:rsidR="009B49C4" w:rsidRDefault="009B49C4" w:rsidP="0018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9C4" w:rsidRDefault="009B49C4" w:rsidP="00182159">
      <w:pPr>
        <w:spacing w:after="0" w:line="240" w:lineRule="auto"/>
      </w:pPr>
      <w:r>
        <w:separator/>
      </w:r>
    </w:p>
  </w:footnote>
  <w:footnote w:type="continuationSeparator" w:id="0">
    <w:p w:rsidR="009B49C4" w:rsidRDefault="009B49C4" w:rsidP="0018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A60" w:rsidRPr="00E62690" w:rsidRDefault="00E62690" w:rsidP="00E62690">
    <w:pPr>
      <w:pStyle w:val="Header"/>
    </w:pPr>
    <w: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766D"/>
    <w:multiLevelType w:val="hybridMultilevel"/>
    <w:tmpl w:val="DF2AF6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7F75E3"/>
    <w:multiLevelType w:val="hybridMultilevel"/>
    <w:tmpl w:val="B2444B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820649"/>
    <w:multiLevelType w:val="hybridMultilevel"/>
    <w:tmpl w:val="B2A02AF0"/>
    <w:lvl w:ilvl="0" w:tplc="BE6A8A2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46A0B"/>
    <w:multiLevelType w:val="hybridMultilevel"/>
    <w:tmpl w:val="E6E20878"/>
    <w:lvl w:ilvl="0" w:tplc="216C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80138F"/>
    <w:multiLevelType w:val="hybridMultilevel"/>
    <w:tmpl w:val="E4288CBE"/>
    <w:lvl w:ilvl="0" w:tplc="B7105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C91293"/>
    <w:multiLevelType w:val="hybridMultilevel"/>
    <w:tmpl w:val="7EF624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A021CE"/>
    <w:multiLevelType w:val="hybridMultilevel"/>
    <w:tmpl w:val="790AE3E0"/>
    <w:lvl w:ilvl="0" w:tplc="C76858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FB3E0B"/>
    <w:multiLevelType w:val="hybridMultilevel"/>
    <w:tmpl w:val="D2B042B4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80"/>
    <w:rsid w:val="00012D96"/>
    <w:rsid w:val="000159CD"/>
    <w:rsid w:val="00025BF4"/>
    <w:rsid w:val="00090A11"/>
    <w:rsid w:val="001736F7"/>
    <w:rsid w:val="00182159"/>
    <w:rsid w:val="00184C80"/>
    <w:rsid w:val="001C6C0E"/>
    <w:rsid w:val="001C7660"/>
    <w:rsid w:val="001C7C9C"/>
    <w:rsid w:val="002455D9"/>
    <w:rsid w:val="00271FB5"/>
    <w:rsid w:val="002B0159"/>
    <w:rsid w:val="002C3529"/>
    <w:rsid w:val="002D5BD9"/>
    <w:rsid w:val="003D7BD4"/>
    <w:rsid w:val="00422116"/>
    <w:rsid w:val="004330F8"/>
    <w:rsid w:val="005037E9"/>
    <w:rsid w:val="00521ACE"/>
    <w:rsid w:val="00525D72"/>
    <w:rsid w:val="0062621B"/>
    <w:rsid w:val="006641BD"/>
    <w:rsid w:val="006B1C51"/>
    <w:rsid w:val="006F5A34"/>
    <w:rsid w:val="00721A60"/>
    <w:rsid w:val="007253E9"/>
    <w:rsid w:val="0097052B"/>
    <w:rsid w:val="009B4073"/>
    <w:rsid w:val="009B49C4"/>
    <w:rsid w:val="009F4412"/>
    <w:rsid w:val="00A30EA7"/>
    <w:rsid w:val="00A85BD9"/>
    <w:rsid w:val="00B07C18"/>
    <w:rsid w:val="00B73AA6"/>
    <w:rsid w:val="00C053E4"/>
    <w:rsid w:val="00C22E98"/>
    <w:rsid w:val="00C800BA"/>
    <w:rsid w:val="00C854D6"/>
    <w:rsid w:val="00C87BED"/>
    <w:rsid w:val="00C9471A"/>
    <w:rsid w:val="00CB23CC"/>
    <w:rsid w:val="00CB7D97"/>
    <w:rsid w:val="00D3184B"/>
    <w:rsid w:val="00D73E6D"/>
    <w:rsid w:val="00D7584E"/>
    <w:rsid w:val="00E009A4"/>
    <w:rsid w:val="00E05A4D"/>
    <w:rsid w:val="00E31BD0"/>
    <w:rsid w:val="00E523F8"/>
    <w:rsid w:val="00E54758"/>
    <w:rsid w:val="00E62690"/>
    <w:rsid w:val="00E84F24"/>
    <w:rsid w:val="00EC64D8"/>
    <w:rsid w:val="00ED4972"/>
    <w:rsid w:val="00EE7E3C"/>
    <w:rsid w:val="00F008C0"/>
    <w:rsid w:val="00F06F66"/>
    <w:rsid w:val="00F3709B"/>
    <w:rsid w:val="00F460CF"/>
    <w:rsid w:val="00F611E5"/>
    <w:rsid w:val="00F62DE1"/>
    <w:rsid w:val="00FB295C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l%20Solutions\Desktop\UCG%20DOCS\UCG%20Letter%20of%20Competenc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25BDF850F54DB995698F5985027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DFFC3-38B6-489D-AE17-968BFA65980C}"/>
      </w:docPartPr>
      <w:docPartBody>
        <w:p w:rsidR="003C7EC0" w:rsidRDefault="00E94B73">
          <w:pPr>
            <w:pStyle w:val="9425BDF850F54DB995698F5985027A31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5C6FB975A504C8B99B9A7D7CC357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42606-1276-43B8-B985-6B1A738777CC}"/>
      </w:docPartPr>
      <w:docPartBody>
        <w:p w:rsidR="003C7EC0" w:rsidRDefault="00E94B73">
          <w:pPr>
            <w:pStyle w:val="05C6FB975A504C8B99B9A7D7CC357FB9"/>
          </w:pPr>
          <w:r>
            <w:rPr>
              <w:rStyle w:val="PlaceholderText"/>
            </w:rPr>
            <w:t>[Enter Company Name]</w:t>
          </w:r>
        </w:p>
      </w:docPartBody>
    </w:docPart>
    <w:docPart>
      <w:docPartPr>
        <w:name w:val="97B6E10CCDD349899186D50037943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0CF7-878C-4953-BB5B-64628F8A8D62}"/>
      </w:docPartPr>
      <w:docPartBody>
        <w:p w:rsidR="00705186" w:rsidRDefault="00602250" w:rsidP="00602250">
          <w:pPr>
            <w:pStyle w:val="97B6E10CCDD349899186D50037943779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425F1B58EB247369B9FA3EE5AE1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9E294-56D1-4B53-A958-37843E319057}"/>
      </w:docPartPr>
      <w:docPartBody>
        <w:p w:rsidR="00DA7635" w:rsidRDefault="00705186" w:rsidP="00705186">
          <w:pPr>
            <w:pStyle w:val="C425F1B58EB247369B9FA3EE5AE136EB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65"/>
    <w:rsid w:val="00022367"/>
    <w:rsid w:val="000A6365"/>
    <w:rsid w:val="003C7EC0"/>
    <w:rsid w:val="00602250"/>
    <w:rsid w:val="00635A48"/>
    <w:rsid w:val="00705186"/>
    <w:rsid w:val="00A50BDF"/>
    <w:rsid w:val="00C6687E"/>
    <w:rsid w:val="00DA7635"/>
    <w:rsid w:val="00E71ABD"/>
    <w:rsid w:val="00E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186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97B6E10CCDD349899186D50037943779">
    <w:name w:val="97B6E10CCDD349899186D50037943779"/>
    <w:rsid w:val="00602250"/>
  </w:style>
  <w:style w:type="paragraph" w:customStyle="1" w:styleId="05860E9FBE74421E8CFC65F6AB5F996D">
    <w:name w:val="05860E9FBE74421E8CFC65F6AB5F996D"/>
    <w:rsid w:val="00602250"/>
  </w:style>
  <w:style w:type="paragraph" w:customStyle="1" w:styleId="4CD4B3F3902148D29B735609BDDC793D">
    <w:name w:val="4CD4B3F3902148D29B735609BDDC793D"/>
    <w:rsid w:val="00602250"/>
  </w:style>
  <w:style w:type="paragraph" w:customStyle="1" w:styleId="4A581FA922914EB9869F103874DE047D">
    <w:name w:val="4A581FA922914EB9869F103874DE047D"/>
    <w:rsid w:val="00602250"/>
  </w:style>
  <w:style w:type="paragraph" w:customStyle="1" w:styleId="C9D02209618F458C8BC6D3486793AE9E">
    <w:name w:val="C9D02209618F458C8BC6D3486793AE9E"/>
    <w:rsid w:val="00602250"/>
  </w:style>
  <w:style w:type="paragraph" w:customStyle="1" w:styleId="C425F1B58EB247369B9FA3EE5AE136EB">
    <w:name w:val="C425F1B58EB247369B9FA3EE5AE136EB"/>
    <w:rsid w:val="00705186"/>
  </w:style>
  <w:style w:type="paragraph" w:customStyle="1" w:styleId="1B9DA87010B841D49BC954D619975352">
    <w:name w:val="1B9DA87010B841D49BC954D619975352"/>
    <w:rsid w:val="00705186"/>
  </w:style>
  <w:style w:type="paragraph" w:customStyle="1" w:styleId="EA8481616EF5436586BD08B30133AFD5">
    <w:name w:val="EA8481616EF5436586BD08B30133AFD5"/>
    <w:rsid w:val="00705186"/>
  </w:style>
  <w:style w:type="paragraph" w:customStyle="1" w:styleId="9620B7BD380E4D529BB7ED4D2C059ABF">
    <w:name w:val="9620B7BD380E4D529BB7ED4D2C059ABF"/>
    <w:rsid w:val="00705186"/>
  </w:style>
  <w:style w:type="paragraph" w:customStyle="1" w:styleId="DE2122C991324E799DAA1421130203ED">
    <w:name w:val="DE2122C991324E799DAA1421130203ED"/>
    <w:rsid w:val="00705186"/>
  </w:style>
  <w:style w:type="paragraph" w:customStyle="1" w:styleId="6D969BF745B64641B7AB05670165FB15">
    <w:name w:val="6D969BF745B64641B7AB05670165FB15"/>
    <w:rsid w:val="00705186"/>
  </w:style>
  <w:style w:type="paragraph" w:customStyle="1" w:styleId="60F2823FEDFD4994BAE9290A389A98E0">
    <w:name w:val="60F2823FEDFD4994BAE9290A389A98E0"/>
    <w:rsid w:val="00705186"/>
  </w:style>
  <w:style w:type="paragraph" w:customStyle="1" w:styleId="411DB2F495184EEF9881DF3164193789">
    <w:name w:val="411DB2F495184EEF9881DF3164193789"/>
    <w:rsid w:val="00705186"/>
  </w:style>
  <w:style w:type="paragraph" w:customStyle="1" w:styleId="E28677547D26467B8FE67DF7B3BEAE4C">
    <w:name w:val="E28677547D26467B8FE67DF7B3BEAE4C"/>
    <w:rsid w:val="00705186"/>
  </w:style>
  <w:style w:type="paragraph" w:customStyle="1" w:styleId="F24D57E36B684357BCD0277744C8126C">
    <w:name w:val="F24D57E36B684357BCD0277744C8126C"/>
    <w:rsid w:val="00705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KYVU7S46F2HV-18106829-24875</_dlc_DocId>
    <_dlc_DocIdUrl xmlns="fe9761aa-4bab-4634-9c60-62c844e60002">
      <Url>https://ucg1.sharepoint.com/sites/hr/_layouts/15/DocIdRedir.aspx?ID=KYVU7S46F2HV-18106829-24875</Url>
      <Description>KYVU7S46F2HV-18106829-24875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9" ma:contentTypeDescription="Create a new document." ma:contentTypeScope="" ma:versionID="759284a2174105e393a9f41cf5731e3e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d1d6f096c09b2a35b630e0a1c6cf067a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FF486-7B8D-45C3-A7E5-8275FF0234E9}">
  <ds:schemaRefs>
    <ds:schemaRef ds:uri="http://schemas.microsoft.com/office/2006/metadata/properties"/>
    <ds:schemaRef ds:uri="http://schemas.microsoft.com/office/infopath/2007/PartnerControls"/>
    <ds:schemaRef ds:uri="fe9761aa-4bab-4634-9c60-62c844e60002"/>
  </ds:schemaRefs>
</ds:datastoreItem>
</file>

<file path=customXml/itemProps2.xml><?xml version="1.0" encoding="utf-8"?>
<ds:datastoreItem xmlns:ds="http://schemas.openxmlformats.org/officeDocument/2006/customXml" ds:itemID="{1D49AD68-6971-4232-8F57-78E24CA9F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761aa-4bab-4634-9c60-62c844e60002"/>
    <ds:schemaRef ds:uri="fcfb6778-6854-4dc4-b8e3-1d97b3f23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07B5DE-3F99-46F4-A090-3ED34A7D5E5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16C2A6A-08BB-4DFE-A406-21DC8F2B89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1C3FCE-6022-4935-8E87-538FAB491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UCG Letter of Competency.dotx</Template>
  <TotalTime>66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9</cp:revision>
  <dcterms:created xsi:type="dcterms:W3CDTF">2018-01-24T02:14:00Z</dcterms:created>
  <dcterms:modified xsi:type="dcterms:W3CDTF">2018-01-24T03:41:00Z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ebc46762-9ef2-4844-8f1f-1846e8d7f111</vt:lpwstr>
  </property>
</Properties>
</file>
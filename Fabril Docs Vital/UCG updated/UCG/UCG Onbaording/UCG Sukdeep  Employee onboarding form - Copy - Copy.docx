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DE2792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proofErr w:type="spellStart"/>
          <w:r w:rsidR="00D7584E">
            <w:t>Sukdeep</w:t>
          </w:r>
          <w:proofErr w:type="spellEnd"/>
          <w:r w:rsidR="00D7584E">
            <w:t xml:space="preserve"> Singh </w:t>
          </w:r>
          <w:proofErr w:type="spellStart"/>
          <w:r w:rsidR="00D7584E">
            <w:t>Bhandal</w:t>
          </w:r>
          <w:proofErr w:type="spellEnd"/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FA7C85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sdt>
            <w:sdtPr>
              <w:id w:val="927233738"/>
              <w:placeholder>
                <w:docPart w:val="C425F1B58EB247369B9FA3EE5AE136EB"/>
              </w:placeholder>
            </w:sdtPr>
            <w:sdtEndPr/>
            <w:sdtContent>
              <w:proofErr w:type="spellStart"/>
              <w:r w:rsidR="00D7584E">
                <w:t>Sukdeep</w:t>
              </w:r>
              <w:proofErr w:type="spellEnd"/>
              <w:r w:rsidR="00D7584E">
                <w:t xml:space="preserve"> Singh </w:t>
              </w:r>
              <w:proofErr w:type="spellStart"/>
              <w:r w:rsidR="00D7584E">
                <w:t>Bhandal</w:t>
              </w:r>
              <w:proofErr w:type="spellEnd"/>
            </w:sdtContent>
          </w:sdt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FA7C85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FA7C85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FA7C85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FA7C85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  <w:placeholder>
            <w:docPart w:val="1E8EE2F8738A4663BB562FA3E0CCA3D3"/>
          </w:placeholder>
        </w:sdtPr>
        <w:sdtEndPr/>
        <w:sdtContent>
          <w:sdt>
            <w:sdtPr>
              <w:id w:val="1623199254"/>
              <w:placeholder>
                <w:docPart w:val="1B9DA87010B841D49BC954D619975352"/>
              </w:placeholder>
            </w:sdtPr>
            <w:sdtEndPr/>
            <w:sdtContent>
              <w:proofErr w:type="spellStart"/>
              <w:r w:rsidR="00D7584E">
                <w:t>Sukdeep</w:t>
              </w:r>
              <w:proofErr w:type="spellEnd"/>
              <w:r w:rsidR="00D7584E">
                <w:t xml:space="preserve"> Singh </w:t>
              </w:r>
              <w:proofErr w:type="spellStart"/>
              <w:r w:rsidR="00D7584E">
                <w:t>Bhandal</w:t>
              </w:r>
              <w:proofErr w:type="spellEnd"/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FA7C85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placeholder>
                  <w:docPart w:val="FD572E753A634F55ABDEE67CC6D0F3F6"/>
                </w:placeholder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FA7C85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FA7C85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FA7C85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86770" wp14:editId="2BC4F49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923912549"/>
                </w:sdtPr>
                <w:sdtEndPr/>
                <w:sdtContent>
                  <w:proofErr w:type="spellStart"/>
                  <w:r w:rsidR="00D7584E">
                    <w:t>Sukdeep</w:t>
                  </w:r>
                  <w:proofErr w:type="spellEnd"/>
                  <w:r w:rsidR="00D7584E">
                    <w:t xml:space="preserve"> Singh </w:t>
                  </w:r>
                  <w:proofErr w:type="spellStart"/>
                  <w:r w:rsidR="00D7584E">
                    <w:t>Bhandal</w:t>
                  </w:r>
                  <w:proofErr w:type="spellEnd"/>
                </w:sdtContent>
              </w:sdt>
              <w:r w:rsidR="00D7584E">
                <w:t xml:space="preserve"> </w:t>
              </w:r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FA7C85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FA7C85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75140" wp14:editId="7084F863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sdt>
            <w:sdtPr>
              <w:id w:val="161665056"/>
            </w:sdtPr>
            <w:sdtEndPr/>
            <w:sdtContent>
              <w:proofErr w:type="spellStart"/>
              <w:r w:rsidR="00D7584E">
                <w:t>Sukdeep</w:t>
              </w:r>
              <w:proofErr w:type="spellEnd"/>
              <w:r w:rsidR="00D7584E">
                <w:t xml:space="preserve"> Singh </w:t>
              </w:r>
              <w:proofErr w:type="spellStart"/>
              <w:r w:rsidR="00D7584E">
                <w:t>Bhandal</w:t>
              </w:r>
              <w:proofErr w:type="spellEnd"/>
            </w:sdtContent>
          </w:sdt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FA7C85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FA7C85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FA7C85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31A6A" wp14:editId="55C93085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sdt>
                    <w:sdtPr>
                      <w:id w:val="738366063"/>
                    </w:sdtPr>
                    <w:sdtEndPr/>
                    <w:sdtContent>
                      <w:proofErr w:type="spellStart"/>
                      <w:r w:rsidR="00D7584E">
                        <w:t>Sukdeep</w:t>
                      </w:r>
                      <w:proofErr w:type="spellEnd"/>
                      <w:r w:rsidR="00D7584E">
                        <w:t xml:space="preserve"> Singh </w:t>
                      </w:r>
                      <w:proofErr w:type="spellStart"/>
                      <w:r w:rsidR="00D7584E">
                        <w:t>Bhandal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FA7C85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>ibre technician from the past 1 year</w:t>
          </w:r>
          <w:r w:rsidR="006F5A34">
            <w:t xml:space="preserve"> in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FA7C85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EndPr/>
        <w:sdtContent>
          <w:r w:rsidR="006F5A34" w:rsidRPr="006F5A34">
            <w:rPr>
              <w:color w:val="000000"/>
              <w:lang w:val="en-NZ" w:eastAsia="en-NZ"/>
            </w:rPr>
            <w:t>WTC1, WTC3, TC, FIRSTAID, PTN, RISK MANAGEMENT</w:t>
          </w:r>
          <w:proofErr w:type="gramStart"/>
          <w:r w:rsidR="006F5A34" w:rsidRPr="006F5A34">
            <w:rPr>
              <w:color w:val="000000"/>
              <w:lang w:val="en-NZ" w:eastAsia="en-NZ"/>
            </w:rPr>
            <w:t>,EDP</w:t>
          </w:r>
          <w:proofErr w:type="gramEnd"/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2FFE" wp14:editId="298FFAA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p w:rsidR="00CB7D97" w:rsidRDefault="00FA7C85" w:rsidP="00CB7D97">
      <w:pPr>
        <w:spacing w:after="0"/>
      </w:pPr>
      <w:sdt>
        <w:sdtPr>
          <w:id w:val="397949788"/>
        </w:sdtPr>
        <w:sdtEndPr/>
        <w:sdtContent>
          <w:sdt>
            <w:sdtPr>
              <w:id w:val="-325053509"/>
            </w:sdtPr>
            <w:sdtEndPr/>
            <w:sdtContent>
              <w:proofErr w:type="spellStart"/>
              <w:r w:rsidR="00D7584E">
                <w:t>Sukdeep</w:t>
              </w:r>
              <w:proofErr w:type="spellEnd"/>
              <w:r w:rsidR="00D7584E">
                <w:t xml:space="preserve"> Singh </w:t>
              </w:r>
              <w:proofErr w:type="spellStart"/>
              <w:r w:rsidR="00D7584E">
                <w:t>Bhandal</w:t>
              </w:r>
              <w:proofErr w:type="spellEnd"/>
            </w:sdtContent>
          </w:sdt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FA7C85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FA7C85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FA7C85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FA7C85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FA7C85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FA7C85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FA7C85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FA7C85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FA7C85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FA7C85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FA7C85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lastRenderedPageBreak/>
              <w:t>Level 1 Site Traffic Management Supervisor</w:t>
            </w:r>
          </w:p>
        </w:tc>
        <w:tc>
          <w:tcPr>
            <w:tcW w:w="5268" w:type="dxa"/>
          </w:tcPr>
          <w:p w:rsidR="00025BF4" w:rsidRDefault="00FA7C85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27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FA7C85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ADE97" wp14:editId="7259FBC1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3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sdt>
                    <w:sdtPr>
                      <w:id w:val="453294141"/>
                    </w:sdtPr>
                    <w:sdtEndPr/>
                    <w:sdtContent>
                      <w:proofErr w:type="spellStart"/>
                      <w:r w:rsidR="00D7584E">
                        <w:t>Sukdeep</w:t>
                      </w:r>
                      <w:proofErr w:type="spellEnd"/>
                      <w:r w:rsidR="00D7584E">
                        <w:t xml:space="preserve"> Singh </w:t>
                      </w:r>
                      <w:proofErr w:type="spellStart"/>
                      <w:r w:rsidR="00D7584E">
                        <w:t>Bhandal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 w:rsidR="006641BD">
        <w:fldChar w:fldCharType="end"/>
      </w:r>
      <w:bookmarkEnd w:id="3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21A9A" wp14:editId="4123557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1997153155"/>
        </w:sdtPr>
        <w:sdtEndPr/>
        <w:sdtContent>
          <w:proofErr w:type="spellStart"/>
          <w:r w:rsidR="00D7584E">
            <w:t>Sukdeep</w:t>
          </w:r>
          <w:proofErr w:type="spellEnd"/>
          <w:r w:rsidR="00D7584E">
            <w:t xml:space="preserve"> Singh </w:t>
          </w:r>
          <w:proofErr w:type="spellStart"/>
          <w:r w:rsidR="00D7584E">
            <w:t>Bhandal</w:t>
          </w:r>
          <w:proofErr w:type="spellEnd"/>
        </w:sdtContent>
      </w:sdt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C85" w:rsidRDefault="00FA7C85" w:rsidP="00182159">
      <w:pPr>
        <w:spacing w:after="0" w:line="240" w:lineRule="auto"/>
      </w:pPr>
      <w:r>
        <w:separator/>
      </w:r>
    </w:p>
  </w:endnote>
  <w:endnote w:type="continuationSeparator" w:id="0">
    <w:p w:rsidR="00FA7C85" w:rsidRDefault="00FA7C85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C85" w:rsidRDefault="00FA7C85" w:rsidP="00182159">
      <w:pPr>
        <w:spacing w:after="0" w:line="240" w:lineRule="auto"/>
      </w:pPr>
      <w:r>
        <w:separator/>
      </w:r>
    </w:p>
  </w:footnote>
  <w:footnote w:type="continuationSeparator" w:id="0">
    <w:p w:rsidR="00FA7C85" w:rsidRDefault="00FA7C85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36F7"/>
    <w:rsid w:val="00182159"/>
    <w:rsid w:val="00184C80"/>
    <w:rsid w:val="001C6C0E"/>
    <w:rsid w:val="001C7660"/>
    <w:rsid w:val="001C7C9C"/>
    <w:rsid w:val="002455D9"/>
    <w:rsid w:val="00271FB5"/>
    <w:rsid w:val="002B0159"/>
    <w:rsid w:val="002C3529"/>
    <w:rsid w:val="002D5BD9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97052B"/>
    <w:rsid w:val="009F4412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B23CC"/>
    <w:rsid w:val="00CB7D97"/>
    <w:rsid w:val="00D3184B"/>
    <w:rsid w:val="00D73E6D"/>
    <w:rsid w:val="00D7584E"/>
    <w:rsid w:val="00DE2792"/>
    <w:rsid w:val="00E009A4"/>
    <w:rsid w:val="00E05A4D"/>
    <w:rsid w:val="00E31BD0"/>
    <w:rsid w:val="00E523F8"/>
    <w:rsid w:val="00E62690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A7C85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705186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425F1B58EB247369B9FA3EE5AE1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E294-56D1-4B53-A958-37843E319057}"/>
      </w:docPartPr>
      <w:docPartBody>
        <w:p w:rsidR="00A20BF2" w:rsidRDefault="00705186" w:rsidP="00705186">
          <w:pPr>
            <w:pStyle w:val="C425F1B58EB247369B9FA3EE5AE136EB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A6365"/>
    <w:rsid w:val="003C7EC0"/>
    <w:rsid w:val="00602250"/>
    <w:rsid w:val="00635A48"/>
    <w:rsid w:val="00705186"/>
    <w:rsid w:val="007A45C3"/>
    <w:rsid w:val="00A20BF2"/>
    <w:rsid w:val="00A50BDF"/>
    <w:rsid w:val="00C6687E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BA6013-341E-43EB-9670-D8527E12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58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7</cp:revision>
  <dcterms:created xsi:type="dcterms:W3CDTF">2018-01-24T02:14:00Z</dcterms:created>
  <dcterms:modified xsi:type="dcterms:W3CDTF">2018-01-24T03:42:00Z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
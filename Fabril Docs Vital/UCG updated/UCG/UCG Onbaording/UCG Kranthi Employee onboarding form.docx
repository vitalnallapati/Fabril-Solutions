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8932D5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proofErr w:type="spellStart"/>
          <w:r w:rsidR="007253E9">
            <w:t>Kranthi</w:t>
          </w:r>
          <w:proofErr w:type="spellEnd"/>
          <w:r w:rsidR="007253E9">
            <w:t xml:space="preserve"> Kumar </w:t>
          </w:r>
          <w:proofErr w:type="spellStart"/>
          <w:r w:rsidR="007253E9">
            <w:t>Thota</w:t>
          </w:r>
          <w:proofErr w:type="spellEnd"/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bookmarkStart w:id="1" w:name="OLE_LINK3"/>
    <w:p w:rsidR="00090A11" w:rsidRDefault="006641BD" w:rsidP="00ED4972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812920550"/>
          <w:placeholder>
            <w:docPart w:val="66D73648B177482BB543EFCA37E3B5FE"/>
          </w:placeholder>
        </w:sdtPr>
        <w:sdtEndPr/>
        <w:sdtContent>
          <w:sdt>
            <w:sdtPr>
              <w:id w:val="-1123385700"/>
              <w:placeholder>
                <w:docPart w:val="3001B0B4CC9F4F67AFC991322E997B6E"/>
              </w:placeholder>
            </w:sdtPr>
            <w:sdtEndPr/>
            <w:sdtContent>
              <w:proofErr w:type="spellStart"/>
              <w:r w:rsidR="006F5A34">
                <w:t>Kranthi</w:t>
              </w:r>
              <w:proofErr w:type="spellEnd"/>
              <w:r w:rsidR="006F5A34">
                <w:t xml:space="preserve"> Kumar </w:t>
              </w:r>
              <w:proofErr w:type="spellStart"/>
              <w:r w:rsidR="006F5A34">
                <w:t>Thota</w:t>
              </w:r>
              <w:proofErr w:type="spellEnd"/>
            </w:sdtContent>
          </w:sdt>
        </w:sdtContent>
      </w:sdt>
      <w:r>
        <w:fldChar w:fldCharType="end"/>
      </w:r>
      <w:bookmarkEnd w:id="1"/>
      <w:r w:rsidR="00F06F66">
        <w:t xml:space="preserve">,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34704B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34704B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bookmarkStart w:id="2" w:name="_GoBack"/>
            <w:bookmarkEnd w:id="2"/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34704B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34704B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  <w:placeholder>
            <w:docPart w:val="1E8EE2F8738A4663BB562FA3E0CCA3D3"/>
          </w:placeholder>
        </w:sdtPr>
        <w:sdtEndPr/>
        <w:sdtContent>
          <w:proofErr w:type="spellStart"/>
          <w:r w:rsidR="008932D5">
            <w:t>Kranthi</w:t>
          </w:r>
          <w:proofErr w:type="spellEnd"/>
          <w:r w:rsidR="008932D5">
            <w:t xml:space="preserve"> Kumar </w:t>
          </w:r>
          <w:proofErr w:type="spellStart"/>
          <w:r w:rsidR="008932D5">
            <w:t>thota</w:t>
          </w:r>
          <w:proofErr w:type="spellEnd"/>
        </w:sdtContent>
      </w:sdt>
      <w:r>
        <w:fldChar w:fldCharType="end"/>
      </w:r>
      <w:proofErr w:type="gramStart"/>
      <w:r>
        <w:t>,</w:t>
      </w:r>
      <w:proofErr w:type="gramEnd"/>
      <w:r>
        <w:t xml:space="preserve">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34704B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placeholder>
                  <w:docPart w:val="FD572E753A634F55ABDEE67CC6D0F3F6"/>
                </w:placeholder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34704B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34704B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34704B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34704B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34704B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2D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34704B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34704B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34704B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34704B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34704B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34704B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86770" wp14:editId="2BC4F494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3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proofErr w:type="spellStart"/>
              <w:r w:rsidR="006F5A34">
                <w:t>Kranthi</w:t>
              </w:r>
              <w:proofErr w:type="spellEnd"/>
              <w:r w:rsidR="006F5A34">
                <w:t xml:space="preserve"> Kumar </w:t>
              </w:r>
              <w:proofErr w:type="spellStart"/>
              <w:r w:rsidR="006F5A34">
                <w:t>Thota</w:t>
              </w:r>
              <w:proofErr w:type="spellEnd"/>
            </w:sdtContent>
          </w:sdt>
        </w:sdtContent>
      </w:sdt>
      <w:bookmarkEnd w:id="3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34704B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34704B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75140" wp14:editId="7084F863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t>In recognition of this</w:t>
      </w:r>
      <w:r w:rsidR="006641BD">
        <w:t xml:space="preserve">, </w:t>
      </w:r>
      <w:bookmarkStart w:id="4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  <w:showingPlcHdr/>
        </w:sdtPr>
        <w:sdtEndPr/>
        <w:sdtContent>
          <w:r w:rsidR="00F460CF">
            <w:rPr>
              <w:color w:val="808080" w:themeColor="background1" w:themeShade="80"/>
            </w:rPr>
            <w:t>[</w:t>
          </w:r>
          <w:r w:rsidR="00F460CF">
            <w:rPr>
              <w:rStyle w:val="PlaceholderText"/>
              <w:rFonts w:eastAsiaTheme="minorHAnsi"/>
            </w:rPr>
            <w:t>Enter Employee Name]</w:t>
          </w:r>
        </w:sdtContent>
      </w:sdt>
      <w:r w:rsidR="006641BD">
        <w:fldChar w:fldCharType="end"/>
      </w:r>
      <w:bookmarkEnd w:id="4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34704B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34704B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34704B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31A6A" wp14:editId="55C93085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6641BD" w:rsidP="00521ACE">
      <w:pPr>
        <w:spacing w:after="0" w:line="240" w:lineRule="auto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-916087147"/>
        </w:sdtPr>
        <w:sdtEndPr/>
        <w:sdtContent>
          <w:sdt>
            <w:sdtPr>
              <w:id w:val="-1957008704"/>
            </w:sdtPr>
            <w:sdtEndPr/>
            <w:sdtContent>
              <w:proofErr w:type="spellStart"/>
              <w:r w:rsidR="006F5A34">
                <w:t>Kranthi</w:t>
              </w:r>
              <w:proofErr w:type="spellEnd"/>
              <w:r w:rsidR="006F5A34">
                <w:t xml:space="preserve"> Kumar </w:t>
              </w:r>
              <w:proofErr w:type="spellStart"/>
              <w:r w:rsidR="006F5A34">
                <w:t>Thota</w:t>
              </w:r>
              <w:proofErr w:type="spellEnd"/>
            </w:sdtContent>
          </w:sdt>
        </w:sdtContent>
      </w:sdt>
      <w:r>
        <w:fldChar w:fldCharType="end"/>
      </w:r>
      <w:r>
        <w:t xml:space="preserve">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34704B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 xml:space="preserve">Worked as an NGA Fibre technician from the past 2 years in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p w:rsidR="00B07C18" w:rsidRPr="00EC64D8" w:rsidRDefault="0034704B" w:rsidP="00521ACE">
      <w:pPr>
        <w:spacing w:after="0" w:line="240" w:lineRule="auto"/>
      </w:pPr>
      <w:sdt>
        <w:sdtPr>
          <w:rPr>
            <w:color w:val="000000"/>
            <w:lang w:val="en-NZ" w:eastAsia="en-NZ"/>
          </w:rPr>
          <w:id w:val="1770281028"/>
          <w:text/>
        </w:sdtPr>
        <w:sdtEndPr/>
        <w:sdtContent>
          <w:r w:rsidR="006F5A34" w:rsidRPr="006F5A34">
            <w:rPr>
              <w:color w:val="000000"/>
              <w:lang w:val="en-NZ" w:eastAsia="en-NZ"/>
            </w:rPr>
            <w:t>WTC1, WTC3, STMS, TC, FIRSTAID, PTN, RISK MANAGEMENT</w:t>
          </w:r>
          <w:proofErr w:type="gramStart"/>
          <w:r w:rsidR="006F5A34" w:rsidRPr="006F5A34">
            <w:rPr>
              <w:color w:val="000000"/>
              <w:lang w:val="en-NZ" w:eastAsia="en-NZ"/>
            </w:rPr>
            <w:t>,EDP</w:t>
          </w:r>
          <w:proofErr w:type="gramEnd"/>
        </w:sdtContent>
      </w:sdt>
    </w:p>
    <w:p w:rsidR="00B07C18" w:rsidRPr="00EC64D8" w:rsidRDefault="00B07C18" w:rsidP="00521ACE">
      <w:pPr>
        <w:spacing w:after="0" w:line="240" w:lineRule="auto"/>
        <w:rPr>
          <w:sz w:val="10"/>
          <w:szCs w:val="32"/>
        </w:rPr>
      </w:pPr>
    </w:p>
    <w:p w:rsidR="00C800BA" w:rsidRDefault="00C800BA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2FFE" wp14:editId="298FFAA4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>
        <w:rPr>
          <w:sz w:val="32"/>
          <w:szCs w:val="32"/>
        </w:rPr>
        <w:t>Received</w:t>
      </w:r>
    </w:p>
    <w:p w:rsidR="00C800BA" w:rsidRDefault="00C800BA" w:rsidP="00182159">
      <w:pPr>
        <w:spacing w:after="0"/>
      </w:pPr>
    </w:p>
    <w:bookmarkStart w:id="5" w:name="OLE_LINK6"/>
    <w:p w:rsidR="00CB7D97" w:rsidRDefault="006641BD" w:rsidP="00CB7D97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1574702661"/>
        </w:sdtPr>
        <w:sdtEndPr/>
        <w:sdtContent>
          <w:sdt>
            <w:sdtPr>
              <w:id w:val="-1833908197"/>
            </w:sdtPr>
            <w:sdtEndPr/>
            <w:sdtContent>
              <w:proofErr w:type="spellStart"/>
              <w:r w:rsidR="006F5A34">
                <w:t>Kranthi</w:t>
              </w:r>
              <w:proofErr w:type="spellEnd"/>
              <w:r w:rsidR="006F5A34">
                <w:t xml:space="preserve"> Kumar </w:t>
              </w:r>
              <w:proofErr w:type="spellStart"/>
              <w:r w:rsidR="006F5A34">
                <w:t>Thota</w:t>
              </w:r>
              <w:proofErr w:type="spellEnd"/>
            </w:sdtContent>
          </w:sdt>
        </w:sdtContent>
      </w:sdt>
      <w:r>
        <w:fldChar w:fldCharType="end"/>
      </w:r>
      <w:bookmarkEnd w:id="5"/>
      <w:r>
        <w:t xml:space="preserve"> 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34704B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34704B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34704B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34704B" w:rsidP="006F5A34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290724029"/>
                <w:text/>
              </w:sdtPr>
              <w:sdtEndPr/>
              <w:sdtContent>
                <w:r w:rsidR="006F5A34">
                  <w:t>20/10/2016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34704B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34704B" w:rsidP="00C22E98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text/>
              </w:sdtPr>
              <w:sdtEndPr/>
              <w:sdtContent>
                <w:r w:rsidR="00C22E98">
                  <w:t>4/10/2016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34704B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34704B" w:rsidP="00C22E98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text/>
              </w:sdtPr>
              <w:sdtEndPr/>
              <w:sdtContent>
                <w:r w:rsidR="00C22E98">
                  <w:t>10/9/2016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34704B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34704B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34704B" w:rsidP="006F5A34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text/>
              </w:sdtPr>
              <w:sdtEndPr/>
              <w:sdtContent>
                <w:r w:rsidR="006F5A34">
                  <w:t>22/11/2016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lastRenderedPageBreak/>
              <w:t>Level 1 Site Traffic Management Supervisor</w:t>
            </w:r>
          </w:p>
        </w:tc>
        <w:tc>
          <w:tcPr>
            <w:tcW w:w="5268" w:type="dxa"/>
          </w:tcPr>
          <w:p w:rsidR="00025BF4" w:rsidRDefault="0034704B" w:rsidP="006F5A34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text/>
              </w:sdtPr>
              <w:sdtEndPr/>
              <w:sdtContent>
                <w:r w:rsidR="006F5A34">
                  <w:t>28/11/2017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34704B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ADE97" wp14:editId="7259FBC1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bookmarkStart w:id="6" w:name="OLE_LINK7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OLE_LINK6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052686213"/>
        </w:sdtPr>
        <w:sdtEndPr/>
        <w:sdtContent>
          <w:sdt>
            <w:sdtPr>
              <w:id w:val="-985938803"/>
            </w:sdtPr>
            <w:sdtEndPr/>
            <w:sdtContent>
              <w:proofErr w:type="spellStart"/>
              <w:r w:rsidR="00C22E98">
                <w:t>Kranthi</w:t>
              </w:r>
              <w:proofErr w:type="spellEnd"/>
              <w:r w:rsidR="00C22E98">
                <w:t xml:space="preserve"> Kumar </w:t>
              </w:r>
              <w:proofErr w:type="spellStart"/>
              <w:r w:rsidR="00C22E98">
                <w:t>Thota</w:t>
              </w:r>
              <w:proofErr w:type="spellEnd"/>
            </w:sdtContent>
          </w:sdt>
        </w:sdtContent>
      </w:sdt>
      <w:r w:rsidR="006641BD">
        <w:fldChar w:fldCharType="end"/>
      </w:r>
      <w:bookmarkEnd w:id="6"/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21A9A" wp14:editId="41235572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OLE_LINK7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801119215"/>
        </w:sdtPr>
        <w:sdtEndPr/>
        <w:sdtContent>
          <w:sdt>
            <w:sdtPr>
              <w:id w:val="-1938129327"/>
            </w:sdtPr>
            <w:sdtEndPr/>
            <w:sdtContent>
              <w:proofErr w:type="spellStart"/>
              <w:r w:rsidR="00C22E98">
                <w:t>Kranthi</w:t>
              </w:r>
              <w:proofErr w:type="spellEnd"/>
              <w:r w:rsidR="00C22E98">
                <w:t xml:space="preserve"> Kumar </w:t>
              </w:r>
              <w:proofErr w:type="spellStart"/>
              <w:r w:rsidR="00C22E98">
                <w:t>Thota</w:t>
              </w:r>
              <w:proofErr w:type="spellEnd"/>
            </w:sdtContent>
          </w:sdt>
        </w:sdtContent>
      </w:sdt>
      <w:r w:rsidR="006641BD">
        <w:fldChar w:fldCharType="end"/>
      </w:r>
      <w:r>
        <w:t xml:space="preserve"> </w:t>
      </w:r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04B" w:rsidRDefault="0034704B" w:rsidP="00182159">
      <w:pPr>
        <w:spacing w:after="0" w:line="240" w:lineRule="auto"/>
      </w:pPr>
      <w:r>
        <w:separator/>
      </w:r>
    </w:p>
  </w:endnote>
  <w:endnote w:type="continuationSeparator" w:id="0">
    <w:p w:rsidR="0034704B" w:rsidRDefault="0034704B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04B" w:rsidRDefault="0034704B" w:rsidP="00182159">
      <w:pPr>
        <w:spacing w:after="0" w:line="240" w:lineRule="auto"/>
      </w:pPr>
      <w:r>
        <w:separator/>
      </w:r>
    </w:p>
  </w:footnote>
  <w:footnote w:type="continuationSeparator" w:id="0">
    <w:p w:rsidR="0034704B" w:rsidRDefault="0034704B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90A11"/>
    <w:rsid w:val="001736F7"/>
    <w:rsid w:val="00182159"/>
    <w:rsid w:val="00184C80"/>
    <w:rsid w:val="001C6C0E"/>
    <w:rsid w:val="001C7660"/>
    <w:rsid w:val="001C7C9C"/>
    <w:rsid w:val="00271FB5"/>
    <w:rsid w:val="002B0159"/>
    <w:rsid w:val="002C3529"/>
    <w:rsid w:val="002D3AE5"/>
    <w:rsid w:val="002D5BD9"/>
    <w:rsid w:val="0034704B"/>
    <w:rsid w:val="003D7BD4"/>
    <w:rsid w:val="00422116"/>
    <w:rsid w:val="004330F8"/>
    <w:rsid w:val="005037E9"/>
    <w:rsid w:val="00521ACE"/>
    <w:rsid w:val="00525D72"/>
    <w:rsid w:val="0062621B"/>
    <w:rsid w:val="006641BD"/>
    <w:rsid w:val="006B1C51"/>
    <w:rsid w:val="006F5A34"/>
    <w:rsid w:val="00721A60"/>
    <w:rsid w:val="007253E9"/>
    <w:rsid w:val="008932D5"/>
    <w:rsid w:val="0097052B"/>
    <w:rsid w:val="00A30EA7"/>
    <w:rsid w:val="00A85BD9"/>
    <w:rsid w:val="00B07C18"/>
    <w:rsid w:val="00B73AA6"/>
    <w:rsid w:val="00C053E4"/>
    <w:rsid w:val="00C22E98"/>
    <w:rsid w:val="00C800BA"/>
    <w:rsid w:val="00C854D6"/>
    <w:rsid w:val="00C87BED"/>
    <w:rsid w:val="00C9471A"/>
    <w:rsid w:val="00CB23CC"/>
    <w:rsid w:val="00CB7D97"/>
    <w:rsid w:val="00D3184B"/>
    <w:rsid w:val="00D73E6D"/>
    <w:rsid w:val="00E009A4"/>
    <w:rsid w:val="00E05A4D"/>
    <w:rsid w:val="00E31BD0"/>
    <w:rsid w:val="00E523F8"/>
    <w:rsid w:val="00E62690"/>
    <w:rsid w:val="00EC64D8"/>
    <w:rsid w:val="00ED4972"/>
    <w:rsid w:val="00EE7E3C"/>
    <w:rsid w:val="00F008C0"/>
    <w:rsid w:val="00F06F66"/>
    <w:rsid w:val="00F460CF"/>
    <w:rsid w:val="00F611E5"/>
    <w:rsid w:val="00F62DE1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66D73648B177482BB543EFCA37E3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0F85-04DB-403F-9C6F-4F3AEA720D59}"/>
      </w:docPartPr>
      <w:docPartBody>
        <w:p w:rsidR="003C7EC0" w:rsidRDefault="00E94B73">
          <w:pPr>
            <w:pStyle w:val="66D73648B177482BB543EFCA37E3B5FE"/>
          </w:pPr>
          <w:r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1E8EE2F8738A4663BB562FA3E0CCA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B53C0-EDF8-4AC2-9541-7B96E26982A3}"/>
      </w:docPartPr>
      <w:docPartBody>
        <w:p w:rsidR="003C7EC0" w:rsidRDefault="00E94B73">
          <w:pPr>
            <w:pStyle w:val="1E8EE2F8738A4663BB562FA3E0CCA3D3"/>
          </w:pPr>
          <w:r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</w:p>
      </w:docPartBody>
    </w:docPart>
    <w:docPart>
      <w:docPartPr>
        <w:name w:val="FD572E753A634F55ABDEE67CC6D0F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41AC8-145B-4390-B571-17664F7FD494}"/>
      </w:docPartPr>
      <w:docPartBody>
        <w:p w:rsidR="003C7EC0" w:rsidRDefault="00E94B73">
          <w:pPr>
            <w:pStyle w:val="FD572E753A634F55ABDEE67CC6D0F3F6"/>
          </w:pPr>
          <w:r w:rsidRPr="00F008C0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Click to enter nominated on site trainer</w:t>
          </w:r>
          <w:r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p>
      </w:docPartBody>
    </w:docPart>
    <w:docPart>
      <w:docPartPr>
        <w:name w:val="3001B0B4CC9F4F67AFC991322E997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102BF-05E2-432B-98F6-F43EE741B480}"/>
      </w:docPartPr>
      <w:docPartBody>
        <w:p w:rsidR="003C7EC0" w:rsidRDefault="000A6365" w:rsidP="000A6365">
          <w:pPr>
            <w:pStyle w:val="3001B0B4CC9F4F67AFC991322E997B6E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A6365"/>
    <w:rsid w:val="003C7EC0"/>
    <w:rsid w:val="00BC19AA"/>
    <w:rsid w:val="00C6687E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365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365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0BBBF7-1431-4760-90DE-8E2C5299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53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4</cp:revision>
  <dcterms:created xsi:type="dcterms:W3CDTF">2018-01-24T02:14:00Z</dcterms:created>
  <dcterms:modified xsi:type="dcterms:W3CDTF">2018-01-24T03:22:00Z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